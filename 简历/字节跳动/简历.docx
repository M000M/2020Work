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15275" w14:textId="05DF46E7" w:rsidR="001A0936" w:rsidRDefault="00E518C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BAEE7" wp14:editId="708AA419">
                <wp:simplePos x="0" y="0"/>
                <wp:positionH relativeFrom="column">
                  <wp:posOffset>969380</wp:posOffset>
                </wp:positionH>
                <wp:positionV relativeFrom="paragraph">
                  <wp:posOffset>665544</wp:posOffset>
                </wp:positionV>
                <wp:extent cx="1336876" cy="624840"/>
                <wp:effectExtent l="0" t="0" r="0" b="0"/>
                <wp:wrapNone/>
                <wp:docPr id="39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876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4206AD" w14:textId="4B239533" w:rsidR="001A0936" w:rsidRDefault="00B33127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rFonts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杭州</w:t>
                            </w:r>
                            <w:r w:rsidR="00E518C0">
                              <w:rPr>
                                <w:rFonts w:hint="eastAsia"/>
                                <w:color w:val="404040" w:themeColor="text1" w:themeTint="BF"/>
                              </w:rPr>
                              <w:t>/北京/深圳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4BAEE7" id="_x0000_t202" coordsize="21600,21600" o:spt="202" path="m,l,21600r21600,l21600,xe">
                <v:stroke joinstyle="miter"/>
                <v:path gradientshapeok="t" o:connecttype="rect"/>
              </v:shapetype>
              <v:shape id="文本框 66" o:spid="_x0000_s1026" type="#_x0000_t202" style="position:absolute;left:0;text-align:left;margin-left:76.35pt;margin-top:52.4pt;width:105.25pt;height:4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" filled="f" stroked="f">
                <v:textbox style="mso-fit-shape-to-text:t">
                  <w:txbxContent>
                    <w:p w14:paraId="7D4206AD" w14:textId="4B239533" w:rsidR="001A0936" w:rsidRDefault="00B33127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rFonts w:hint="eastAsia"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杭州</w:t>
                      </w:r>
                      <w:r w:rsidR="00E518C0">
                        <w:rPr>
                          <w:rFonts w:hint="eastAsia"/>
                          <w:color w:val="404040" w:themeColor="text1" w:themeTint="BF"/>
                        </w:rPr>
                        <w:t>/北京/深圳</w:t>
                      </w:r>
                    </w:p>
                  </w:txbxContent>
                </v:textbox>
              </v:shape>
            </w:pict>
          </mc:Fallback>
        </mc:AlternateContent>
      </w:r>
      <w:r w:rsidR="00730FD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5E52899" wp14:editId="1353441C">
                <wp:simplePos x="0" y="0"/>
                <wp:positionH relativeFrom="column">
                  <wp:posOffset>-457200</wp:posOffset>
                </wp:positionH>
                <wp:positionV relativeFrom="paragraph">
                  <wp:posOffset>8733790</wp:posOffset>
                </wp:positionV>
                <wp:extent cx="5983605" cy="777240"/>
                <wp:effectExtent l="0" t="0" r="0" b="0"/>
                <wp:wrapNone/>
                <wp:docPr id="2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A8934F" w14:textId="77777777" w:rsidR="001A0936" w:rsidRDefault="00730FD2" w:rsidP="00730FD2">
                            <w:pPr>
                              <w:pStyle w:val="a7"/>
                              <w:tabs>
                                <w:tab w:val="left" w:pos="53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本人求学期间认真刻苦，虚心好学，不怕困难。身体健康，可加班。十分希望用这么多年的所学在工作中做出一点成绩，恳求能给我一个机会</w:t>
                            </w:r>
                            <w:r w:rsidR="004C4E1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52899" id="文本框 34" o:spid="_x0000_s1027" type="#_x0000_t202" style="position:absolute;left:0;text-align:left;margin-left:-36pt;margin-top:687.7pt;width:471.15pt;height:61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" filled="f" stroked="f">
                <v:textbox style="mso-fit-shape-to-text:t">
                  <w:txbxContent>
                    <w:p w14:paraId="26A8934F" w14:textId="77777777" w:rsidR="001A0936" w:rsidRDefault="00730FD2" w:rsidP="00730FD2">
                      <w:pPr>
                        <w:pStyle w:val="a7"/>
                        <w:tabs>
                          <w:tab w:val="left" w:pos="53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本人求学期间认真刻苦，虚心好学，不怕困难。身体健康，可加班。十分希望用这么多年的所学在工作中做出一点成绩，恳求能给我一个机会</w:t>
                      </w:r>
                      <w:r w:rsidR="004C4E1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30FD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68A76E" wp14:editId="55EC2F2E">
                <wp:simplePos x="0" y="0"/>
                <wp:positionH relativeFrom="column">
                  <wp:posOffset>-584200</wp:posOffset>
                </wp:positionH>
                <wp:positionV relativeFrom="paragraph">
                  <wp:posOffset>8166100</wp:posOffset>
                </wp:positionV>
                <wp:extent cx="6360795" cy="553085"/>
                <wp:effectExtent l="0" t="0" r="40005" b="1841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553085"/>
                          <a:chOff x="0" y="345989"/>
                          <a:chExt cx="6360888" cy="553769"/>
                        </a:xfrm>
                      </wpg:grpSpPr>
                      <wps:wsp>
                        <wps:cNvPr id="52" name="直接连接符 52"/>
                        <wps:cNvCnPr/>
                        <wps:spPr>
                          <a:xfrm>
                            <a:off x="108121" y="899758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33"/>
                        <wps:cNvSpPr txBox="1"/>
                        <wps:spPr>
                          <a:xfrm>
                            <a:off x="284205" y="527097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55AF3E" w14:textId="77777777" w:rsidR="001A0936" w:rsidRDefault="00834D45">
                              <w:pPr>
                                <w:pStyle w:val="a7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0" y="573047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KSO_Shape"/>
                        <wps:cNvSpPr/>
                        <wps:spPr bwMode="auto">
                          <a:xfrm>
                            <a:off x="55605" y="618620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68A76E" id="组合 59" o:spid="_x0000_s1028" style="position:absolute;left:0;text-align:left;margin-left:-46pt;margin-top:643pt;width:500.85pt;height:43.55pt;z-index:251660288;mso-width-relative:margin;mso-height-relative:margin" coordorigin=",3459" coordsize="63608,5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">
                <v:line id="直接连接符 52" o:spid="_x0000_s1029" style="position:absolute;visibility:visible;mso-wrap-style:square" from="1081,8997" to="63608,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" strokecolor="#27799b" strokeweight="1.5pt">
                  <v:stroke joinstyle="miter"/>
                </v:line>
                <v:shape id="文本框 33" o:spid="_x0000_s1030" type="#_x0000_t202" style="position:absolute;left:2842;top:5270;width:13128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1755AF3E" w14:textId="77777777"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oval id="椭圆 27" o:spid="_x0000_s1031" style="position:absolute;top:5730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" fillcolor="#27799b" strokecolor="#27799b" strokeweight="1pt">
                  <v:stroke joinstyle="miter"/>
                </v:oval>
                <v:oval id="椭圆 33" o:spid="_x0000_s1032" style="position:absolute;left:803;top:3459;width:556;height: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" fillcolor="#27799b" strokecolor="white [3212]" strokeweight="1pt">
                  <v:stroke joinstyle="miter"/>
                </v:oval>
                <v:shape id="KSO_Shape" o:spid="_x0000_s1033" style="position:absolute;left:556;top:6186;width:1098;height:1390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48363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DADA3D" wp14:editId="46F350E5">
                <wp:simplePos x="0" y="0"/>
                <wp:positionH relativeFrom="column">
                  <wp:posOffset>-431800</wp:posOffset>
                </wp:positionH>
                <wp:positionV relativeFrom="paragraph">
                  <wp:posOffset>7781290</wp:posOffset>
                </wp:positionV>
                <wp:extent cx="6196330" cy="7772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3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FE0142" w14:textId="77777777" w:rsidR="001A0936" w:rsidRDefault="00483630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Chars="200" w:firstLine="44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本人在校求学期间学习了一些计算机基础知识，未来职业规划也是从事软件开发工作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。真的非常希望能到</w:t>
                            </w:r>
                            <w:r w:rsidR="00FB1F80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字节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工作，我将竭尽所能</w:t>
                            </w:r>
                            <w:r w:rsidR="00122BB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地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</w:t>
                            </w:r>
                            <w:r w:rsidR="00122BB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，真的希望能够得到这样的机会</w:t>
                            </w:r>
                            <w:r w:rsidR="00062B5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ADA3D" id="文本框 31" o:spid="_x0000_s1034" type="#_x0000_t202" style="position:absolute;left:0;text-align:left;margin-left:-34pt;margin-top:612.7pt;width:487.9pt;height:61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" filled="f" stroked="f">
                <v:textbox style="mso-fit-shape-to-text:t">
                  <w:txbxContent>
                    <w:p w14:paraId="5AFE0142" w14:textId="77777777" w:rsidR="001A0936" w:rsidRDefault="00483630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firstLineChars="200" w:firstLine="44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本人在校求学期间学习了一些计算机基础知识，未来职业规划也是从事软件开发工作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。真的非常希望能到</w:t>
                      </w:r>
                      <w:r w:rsidR="00FB1F80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字节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工作，我将竭尽所能</w:t>
                      </w:r>
                      <w:r w:rsidR="00122BB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地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</w:t>
                      </w:r>
                      <w:r w:rsidR="00122BB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，真的希望能够得到这样的机会</w:t>
                      </w:r>
                      <w:r w:rsidR="00062B5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83630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F7328E5" wp14:editId="7FF4D2DF">
                <wp:simplePos x="0" y="0"/>
                <wp:positionH relativeFrom="column">
                  <wp:posOffset>-583565</wp:posOffset>
                </wp:positionH>
                <wp:positionV relativeFrom="paragraph">
                  <wp:posOffset>7397750</wp:posOffset>
                </wp:positionV>
                <wp:extent cx="6360795" cy="401955"/>
                <wp:effectExtent l="0" t="0" r="40005" b="1714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1955"/>
                          <a:chOff x="0" y="0"/>
                          <a:chExt cx="6360888" cy="401667"/>
                        </a:xfrm>
                      </wpg:grpSpPr>
                      <wps:wsp>
                        <wps:cNvPr id="8" name="直接连接符 52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33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71CC8C" w14:textId="77777777" w:rsidR="001A0936" w:rsidRDefault="00804B2C">
                              <w:pPr>
                                <w:pStyle w:val="a7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工作</w:t>
                              </w:r>
                              <w:r w:rsidR="00834D45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计划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椭圆 27"/>
                        <wps:cNvSpPr/>
                        <wps:spPr>
                          <a:xfrm>
                            <a:off x="0" y="40160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KSO_Shape"/>
                        <wps:cNvSpPr/>
                        <wps:spPr bwMode="auto">
                          <a:xfrm>
                            <a:off x="55605" y="74141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328E5" id="组合 6" o:spid="_x0000_s1035" style="position:absolute;left:0;text-align:left;margin-left:-45.95pt;margin-top:582.5pt;width:500.85pt;height:31.65pt;z-index:251663360" coordsize="63608,4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">
                <v:line id="直接连接符 52" o:spid="_x0000_s1036" style="position:absolute;visibility:visible;mso-wrap-style:square" from="1081,3737" to="63608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" strokecolor="#27799b" strokeweight="1.5pt">
                  <v:stroke joinstyle="miter"/>
                </v:line>
                <v:shape id="文本框 33" o:spid="_x0000_s1037" type="#_x0000_t202" style="position:absolute;left:2842;width:1312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0A71CC8C" w14:textId="77777777" w:rsidR="001A0936" w:rsidRDefault="00804B2C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工作</w:t>
                        </w:r>
                        <w:r w:rsidR="00834D45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计划</w:t>
                        </w:r>
                      </w:p>
                    </w:txbxContent>
                  </v:textbox>
                </v:shape>
                <v:oval id="椭圆 27" o:spid="_x0000_s1038" style="position:absolute;top:401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" fillcolor="#27799b" strokecolor="#27799b" strokeweight="1pt">
                  <v:stroke joinstyle="miter"/>
                </v:oval>
                <v:oval id="椭圆 33" o:spid="_x0000_s1039" style="position:absolute;left:803;top:3459;width:556;height: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" fillcolor="#27799b" strokecolor="white [3212]" strokeweight="1pt">
                  <v:stroke joinstyle="miter"/>
                </v:oval>
                <v:shape id="KSO_Shape" o:spid="_x0000_s1040" style="position:absolute;left:556;top:741;width:1098;height:1390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4AB49D" wp14:editId="42FFD1C3">
                <wp:simplePos x="0" y="0"/>
                <wp:positionH relativeFrom="column">
                  <wp:posOffset>-594995</wp:posOffset>
                </wp:positionH>
                <wp:positionV relativeFrom="paragraph">
                  <wp:posOffset>5507990</wp:posOffset>
                </wp:positionV>
                <wp:extent cx="6360795" cy="398145"/>
                <wp:effectExtent l="0" t="0" r="40005" b="2095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145"/>
                          <a:chOff x="0" y="0"/>
                          <a:chExt cx="6360888" cy="398578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30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D0F7E0" w14:textId="77777777" w:rsidR="001A0936" w:rsidRDefault="00834D45">
                              <w:pPr>
                                <w:pStyle w:val="a7"/>
                                <w:spacing w:before="0" w:beforeAutospacing="0" w:after="0" w:afterAutospacing="0" w:line="336" w:lineRule="exact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0" y="43249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椭圆 32"/>
                        <wps:cNvSpPr/>
                        <wps:spPr>
                          <a:xfrm>
                            <a:off x="80319" y="342900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KSO_Shape"/>
                        <wps:cNvSpPr/>
                        <wps:spPr bwMode="auto">
                          <a:xfrm>
                            <a:off x="46338" y="89586"/>
                            <a:ext cx="131172" cy="141806"/>
                          </a:xfrm>
                          <a:custGeom>
                            <a:avLst/>
                            <a:gdLst>
                              <a:gd name="T0" fmla="*/ 660065 w 1938337"/>
                              <a:gd name="T1" fmla="*/ 1785471 h 2097088"/>
                              <a:gd name="T2" fmla="*/ 1074391 w 1938337"/>
                              <a:gd name="T3" fmla="*/ 1807357 h 2097088"/>
                              <a:gd name="T4" fmla="*/ 1090030 w 1938337"/>
                              <a:gd name="T5" fmla="*/ 1648866 h 2097088"/>
                              <a:gd name="T6" fmla="*/ 997074 w 1938337"/>
                              <a:gd name="T7" fmla="*/ 1410363 h 2097088"/>
                              <a:gd name="T8" fmla="*/ 740470 w 1938337"/>
                              <a:gd name="T9" fmla="*/ 1441863 h 2097088"/>
                              <a:gd name="T10" fmla="*/ 1158685 w 1938337"/>
                              <a:gd name="T11" fmla="*/ 241681 h 2097088"/>
                              <a:gd name="T12" fmla="*/ 1062016 w 1938337"/>
                              <a:gd name="T13" fmla="*/ 582817 h 2097088"/>
                              <a:gd name="T14" fmla="*/ 959576 w 1938337"/>
                              <a:gd name="T15" fmla="*/ 747370 h 2097088"/>
                              <a:gd name="T16" fmla="*/ 1009593 w 1938337"/>
                              <a:gd name="T17" fmla="*/ 758196 h 2097088"/>
                              <a:gd name="T18" fmla="*/ 1186819 w 1938337"/>
                              <a:gd name="T19" fmla="*/ 425240 h 2097088"/>
                              <a:gd name="T20" fmla="*/ 1208221 w 1938337"/>
                              <a:gd name="T21" fmla="*/ 203430 h 2097088"/>
                              <a:gd name="T22" fmla="*/ 1278919 w 1938337"/>
                              <a:gd name="T23" fmla="*/ 476964 h 2097088"/>
                              <a:gd name="T24" fmla="*/ 1150989 w 1938337"/>
                              <a:gd name="T25" fmla="*/ 722592 h 2097088"/>
                              <a:gd name="T26" fmla="*/ 1014162 w 1938337"/>
                              <a:gd name="T27" fmla="*/ 909759 h 2097088"/>
                              <a:gd name="T28" fmla="*/ 967751 w 1938337"/>
                              <a:gd name="T29" fmla="*/ 1018980 h 2097088"/>
                              <a:gd name="T30" fmla="*/ 942502 w 1938337"/>
                              <a:gd name="T31" fmla="*/ 1340628 h 2097088"/>
                              <a:gd name="T32" fmla="*/ 793651 w 1938337"/>
                              <a:gd name="T33" fmla="*/ 1348326 h 2097088"/>
                              <a:gd name="T34" fmla="*/ 816977 w 1938337"/>
                              <a:gd name="T35" fmla="*/ 1049292 h 2097088"/>
                              <a:gd name="T36" fmla="*/ 791487 w 1938337"/>
                              <a:gd name="T37" fmla="*/ 975676 h 2097088"/>
                              <a:gd name="T38" fmla="*/ 746519 w 1938337"/>
                              <a:gd name="T39" fmla="*/ 909759 h 2097088"/>
                              <a:gd name="T40" fmla="*/ 605604 w 1938337"/>
                              <a:gd name="T41" fmla="*/ 718020 h 2097088"/>
                              <a:gd name="T42" fmla="*/ 481762 w 1938337"/>
                              <a:gd name="T43" fmla="*/ 476964 h 2097088"/>
                              <a:gd name="T44" fmla="*/ 249769 w 1938337"/>
                              <a:gd name="T45" fmla="*/ 79798 h 2097088"/>
                              <a:gd name="T46" fmla="*/ 371772 w 1938337"/>
                              <a:gd name="T47" fmla="*/ 184379 h 2097088"/>
                              <a:gd name="T48" fmla="*/ 406596 w 1938337"/>
                              <a:gd name="T49" fmla="*/ 324302 h 2097088"/>
                              <a:gd name="T50" fmla="*/ 340070 w 1938337"/>
                              <a:gd name="T51" fmla="*/ 315887 h 2097088"/>
                              <a:gd name="T52" fmla="*/ 270423 w 1938337"/>
                              <a:gd name="T53" fmla="*/ 183417 h 2097088"/>
                              <a:gd name="T54" fmla="*/ 154905 w 1938337"/>
                              <a:gd name="T55" fmla="*/ 160097 h 2097088"/>
                              <a:gd name="T56" fmla="*/ 86699 w 1938337"/>
                              <a:gd name="T57" fmla="*/ 247368 h 2097088"/>
                              <a:gd name="T58" fmla="*/ 88140 w 1938337"/>
                              <a:gd name="T59" fmla="*/ 389454 h 2097088"/>
                              <a:gd name="T60" fmla="*/ 182524 w 1938337"/>
                              <a:gd name="T61" fmla="*/ 522885 h 2097088"/>
                              <a:gd name="T62" fmla="*/ 498577 w 1938337"/>
                              <a:gd name="T63" fmla="*/ 686368 h 2097088"/>
                              <a:gd name="T64" fmla="*/ 627064 w 1938337"/>
                              <a:gd name="T65" fmla="*/ 797921 h 2097088"/>
                              <a:gd name="T66" fmla="*/ 589359 w 1938337"/>
                              <a:gd name="T67" fmla="*/ 895530 h 2097088"/>
                              <a:gd name="T68" fmla="*/ 492814 w 1938337"/>
                              <a:gd name="T69" fmla="*/ 916446 h 2097088"/>
                              <a:gd name="T70" fmla="*/ 499057 w 1938337"/>
                              <a:gd name="T71" fmla="*/ 846965 h 2097088"/>
                              <a:gd name="T72" fmla="*/ 548771 w 1938337"/>
                              <a:gd name="T73" fmla="*/ 804171 h 2097088"/>
                              <a:gd name="T74" fmla="*/ 311251 w 1938337"/>
                              <a:gd name="T75" fmla="*/ 700312 h 2097088"/>
                              <a:gd name="T76" fmla="*/ 62683 w 1938337"/>
                              <a:gd name="T77" fmla="*/ 508700 h 2097088"/>
                              <a:gd name="T78" fmla="*/ 0 w 1938337"/>
                              <a:gd name="T79" fmla="*/ 316127 h 2097088"/>
                              <a:gd name="T80" fmla="*/ 51155 w 1938337"/>
                              <a:gd name="T81" fmla="*/ 141104 h 2097088"/>
                              <a:gd name="T82" fmla="*/ 183004 w 1938337"/>
                              <a:gd name="T83" fmla="*/ 72345 h 2097088"/>
                              <a:gd name="T84" fmla="*/ 1687503 w 1938337"/>
                              <a:gd name="T85" fmla="*/ 115139 h 2097088"/>
                              <a:gd name="T86" fmla="*/ 1761162 w 1938337"/>
                              <a:gd name="T87" fmla="*/ 288719 h 2097088"/>
                              <a:gd name="T88" fmla="*/ 1723130 w 1938337"/>
                              <a:gd name="T89" fmla="*/ 471917 h 2097088"/>
                              <a:gd name="T90" fmla="*/ 1567869 w 1938337"/>
                              <a:gd name="T91" fmla="*/ 633476 h 2097088"/>
                              <a:gd name="T92" fmla="*/ 1225813 w 1938337"/>
                              <a:gd name="T93" fmla="*/ 785419 h 2097088"/>
                              <a:gd name="T94" fmla="*/ 1227979 w 1938337"/>
                              <a:gd name="T95" fmla="*/ 836387 h 2097088"/>
                              <a:gd name="T96" fmla="*/ 1282863 w 1938337"/>
                              <a:gd name="T97" fmla="*/ 893847 h 2097088"/>
                              <a:gd name="T98" fmla="*/ 1204630 w 1938337"/>
                              <a:gd name="T99" fmla="*/ 915003 h 2097088"/>
                              <a:gd name="T100" fmla="*/ 1135064 w 1938337"/>
                              <a:gd name="T101" fmla="*/ 835907 h 2097088"/>
                              <a:gd name="T102" fmla="*/ 1184410 w 1938337"/>
                              <a:gd name="T103" fmla="*/ 715458 h 2097088"/>
                              <a:gd name="T104" fmla="*/ 1474712 w 1938337"/>
                              <a:gd name="T105" fmla="*/ 596452 h 2097088"/>
                              <a:gd name="T106" fmla="*/ 1659100 w 1938337"/>
                              <a:gd name="T107" fmla="*/ 424074 h 2097088"/>
                              <a:gd name="T108" fmla="*/ 1681004 w 1938337"/>
                              <a:gd name="T109" fmla="*/ 274295 h 2097088"/>
                              <a:gd name="T110" fmla="*/ 1601569 w 1938337"/>
                              <a:gd name="T111" fmla="*/ 158654 h 2097088"/>
                              <a:gd name="T112" fmla="*/ 1482896 w 1938337"/>
                              <a:gd name="T113" fmla="*/ 191350 h 2097088"/>
                              <a:gd name="T114" fmla="*/ 1415256 w 1938337"/>
                              <a:gd name="T115" fmla="*/ 325743 h 2097088"/>
                              <a:gd name="T116" fmla="*/ 1349299 w 1938337"/>
                              <a:gd name="T117" fmla="*/ 313963 h 2097088"/>
                              <a:gd name="T118" fmla="*/ 1407793 w 1938337"/>
                              <a:gd name="T119" fmla="*/ 156971 h 2097088"/>
                              <a:gd name="T120" fmla="*/ 1549333 w 1938337"/>
                              <a:gd name="T121" fmla="*/ 72585 h 2097088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AB49D" id="组合 55" o:spid="_x0000_s1041" style="position:absolute;left:0;text-align:left;margin-left:-46.85pt;margin-top:433.7pt;width:500.85pt;height:31.35pt;z-index:251659264" coordsize="63608,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">
                <v:line id="直接连接符 51" o:spid="_x0000_s1042" style="position:absolute;visibility:visible;mso-wrap-style:square" from="1081,3737" to="63608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" strokecolor="#27799b" strokeweight="1.5pt">
                  <v:stroke joinstyle="miter"/>
                </v:line>
                <v:shape id="文本框 30" o:spid="_x0000_s1043" type="#_x0000_t202" style="position:absolute;left:2842;width:1312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63D0F7E0" w14:textId="77777777"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oval id="椭圆 26" o:spid="_x0000_s1044" style="position:absolute;top:432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" fillcolor="#27799b" strokecolor="#27799b" strokeweight="1pt">
                  <v:stroke joinstyle="miter"/>
                </v:oval>
                <v:oval id="椭圆 32" o:spid="_x0000_s1045" style="position:absolute;left:803;top:3429;width:556;height: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" fillcolor="#27799b" strokecolor="white [3212]" strokeweight="1pt">
                  <v:stroke joinstyle="miter"/>
                </v:oval>
                <v:shape id="KSO_Shape" o:spid="_x0000_s1046" style="position:absolute;left:463;top:895;width:1312;height:1418;visibility:visible;mso-wrap-style:square;v-text-anchor:middle" coordsize="1938337,2097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hite [3212]" stroked="f">
                  <v:path arrowok="t" o:connecttype="custom" o:connectlocs="44668,120734;72707,122214;73765,111497;67474,95369;50109,97499;78411,16343;71869,39410;64937,50537;68322,51270;80315,28755;81763,13756;86548,32253;77890,48862;68631,61518;65490,68904;63781,90654;53708,91174;55287,70954;53562,65976;50519,61518;40983,48553;32602,32253;16902,5396;25159,12468;27515,21929;23013,21360;18300,12403;10483,10826;5867,16727;5965,26335;12352,35358;33740,46413;42435,53956;39883,60556;33350,61970;33772,57272;37137,54378;21063,47355;4242,34399;0,21377;3462,9542;12384,4892;114197,7786;119182,19523;116608,31911;106102,42836;82954,53110;83100,56557;86814,60442;81520,61873;76813,56524;80152,48380;99797,40332;112275,28676;113758,18548;108382,10728;100351,12939;95774,22027;91310,21230;95269,10614;104847,4908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B1F00E0" wp14:editId="1F7185D1">
                <wp:simplePos x="0" y="0"/>
                <wp:positionH relativeFrom="column">
                  <wp:posOffset>-482600</wp:posOffset>
                </wp:positionH>
                <wp:positionV relativeFrom="paragraph">
                  <wp:posOffset>3333749</wp:posOffset>
                </wp:positionV>
                <wp:extent cx="6355080" cy="2248489"/>
                <wp:effectExtent l="0" t="0" r="0" b="0"/>
                <wp:wrapNone/>
                <wp:docPr id="1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224848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718FF1" w14:textId="77777777" w:rsidR="00232AEA" w:rsidRPr="00232AEA" w:rsidRDefault="00232AE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hanging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实习经历：</w:t>
                            </w:r>
                          </w:p>
                          <w:p w14:paraId="75AC0177" w14:textId="77777777" w:rsidR="00AE743E" w:rsidRDefault="00B33127" w:rsidP="00B33127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2019/09 ~ 2019/11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北京小米科技有限责任公司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C1282A" w14:textId="77777777" w:rsidR="00B33127" w:rsidRDefault="00B33127" w:rsidP="00AE743E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和服务端团队负责小米浏览器、想看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App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服务端的需求、迭代研发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14:paraId="272ECFDE" w14:textId="77777777" w:rsidR="00AE743E" w:rsidRDefault="00B33127" w:rsidP="00B33127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2020/05 ~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至今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北京嘀嘀无限科技发展有限公司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9E92DBF" w14:textId="77777777" w:rsidR="00804B2C" w:rsidRDefault="00B33127" w:rsidP="00804B2C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国际化业务技术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/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客服平台，后端开发，客服平台主要处理滴滴在拉美、俄罗斯等国的司机、乘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客的服务单，处理客户的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FAQ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查询、投诉、补偿请求等</w:t>
                            </w:r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  <w:r w:rsidR="00804B2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每个用户的诉求生成一个单子，</w:t>
                            </w:r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客户将诉求邮件发送到邮件服务器，通过</w:t>
                            </w:r>
                            <w:proofErr w:type="spellStart"/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Elastic</w:t>
                            </w:r>
                            <w:r w:rsidR="00AE743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Job</w:t>
                            </w:r>
                            <w:proofErr w:type="spellEnd"/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定时任务</w:t>
                            </w:r>
                            <w:r w:rsidR="00804B2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拉取邮件，处理对应的服务单.</w:t>
                            </w:r>
                          </w:p>
                          <w:p w14:paraId="118CD7C6" w14:textId="77777777" w:rsidR="00804B2C" w:rsidRDefault="00804B2C" w:rsidP="00804B2C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个人项目:</w:t>
                            </w:r>
                          </w:p>
                          <w:p w14:paraId="633E832C" w14:textId="77777777" w:rsidR="00804B2C" w:rsidRDefault="00804B2C" w:rsidP="00804B2C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电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商秒杀系统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博客系统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、外卖点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餐系统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等项目</w:t>
                            </w:r>
                          </w:p>
                          <w:p w14:paraId="703B0A52" w14:textId="77777777" w:rsidR="00804B2C" w:rsidRDefault="00804B2C" w:rsidP="00AE743E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F00E0" id="文本框 25" o:spid="_x0000_s1047" type="#_x0000_t202" style="position:absolute;left:0;text-align:left;margin-left:-38pt;margin-top:262.5pt;width:500.4pt;height:177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" filled="f" stroked="f">
                <v:textbox>
                  <w:txbxContent>
                    <w:p w14:paraId="4E718FF1" w14:textId="77777777" w:rsidR="00232AEA" w:rsidRPr="00232AEA" w:rsidRDefault="00232AE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hanging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实习经历：</w:t>
                      </w:r>
                    </w:p>
                    <w:p w14:paraId="75AC0177" w14:textId="77777777" w:rsidR="00AE743E" w:rsidRDefault="00B33127" w:rsidP="00B33127">
                      <w:pPr>
                        <w:pStyle w:val="a7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2019/09 ~ 2019/11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北京小米科技有限责任公司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C1282A" w14:textId="77777777" w:rsidR="00B33127" w:rsidRDefault="00B33127" w:rsidP="00AE743E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和服务端团队负责小米浏览器、想看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App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服务端的需求、迭代研发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；</w:t>
                      </w:r>
                    </w:p>
                    <w:p w14:paraId="272ECFDE" w14:textId="77777777" w:rsidR="00AE743E" w:rsidRDefault="00B33127" w:rsidP="00B33127">
                      <w:pPr>
                        <w:pStyle w:val="a7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2020/05 ~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至今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北京嘀嘀无限科技发展有限公司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9E92DBF" w14:textId="77777777" w:rsidR="00804B2C" w:rsidRDefault="00B33127" w:rsidP="00804B2C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国际化业务技术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/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客服平台，后端开发，客服平台主要处理滴滴在拉美、俄罗斯等国的司机、乘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客的服务单，处理客户的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FAQ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查询、投诉、补偿请求等</w:t>
                      </w:r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  <w:r w:rsidR="00804B2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每个用户的诉求生成一个单子，</w:t>
                      </w:r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客户将诉求邮件发送到邮件服务器，通过</w:t>
                      </w:r>
                      <w:proofErr w:type="spellStart"/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Elastic</w:t>
                      </w:r>
                      <w:r w:rsidR="00AE743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Job</w:t>
                      </w:r>
                      <w:proofErr w:type="spellEnd"/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定时任务</w:t>
                      </w:r>
                      <w:r w:rsidR="00804B2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拉取邮件，处理对应的服务单.</w:t>
                      </w:r>
                    </w:p>
                    <w:p w14:paraId="118CD7C6" w14:textId="77777777" w:rsidR="00804B2C" w:rsidRDefault="00804B2C" w:rsidP="00804B2C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个人项目:</w:t>
                      </w:r>
                    </w:p>
                    <w:p w14:paraId="633E832C" w14:textId="77777777" w:rsidR="00804B2C" w:rsidRDefault="00804B2C" w:rsidP="00804B2C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电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商秒杀系统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、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博客系统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、外卖点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餐系统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等项目</w:t>
                      </w:r>
                    </w:p>
                    <w:p w14:paraId="703B0A52" w14:textId="77777777" w:rsidR="00804B2C" w:rsidRDefault="00804B2C" w:rsidP="00AE743E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2760E4" wp14:editId="3EBCECFC">
                <wp:simplePos x="0" y="0"/>
                <wp:positionH relativeFrom="column">
                  <wp:posOffset>-588010</wp:posOffset>
                </wp:positionH>
                <wp:positionV relativeFrom="paragraph">
                  <wp:posOffset>2943860</wp:posOffset>
                </wp:positionV>
                <wp:extent cx="6360795" cy="407670"/>
                <wp:effectExtent l="0" t="0" r="40005" b="1143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7670"/>
                          <a:chOff x="0" y="0"/>
                          <a:chExt cx="6360888" cy="407846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107952" y="393870"/>
                            <a:ext cx="62529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24"/>
                        <wps:cNvSpPr txBox="1"/>
                        <wps:spPr>
                          <a:xfrm>
                            <a:off x="284201" y="0"/>
                            <a:ext cx="171198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9F8781" w14:textId="77777777" w:rsidR="001A0936" w:rsidRDefault="00FF5005">
                              <w:pPr>
                                <w:pStyle w:val="a7"/>
                                <w:spacing w:before="0" w:beforeAutospacing="0" w:after="0" w:afterAutospacing="0" w:line="336" w:lineRule="exact"/>
                                <w:rPr>
                                  <w:rFonts w:eastAsia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实习经历</w:t>
                              </w:r>
                              <w:r w:rsidR="00834D45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与实践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46338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椭圆 30"/>
                        <wps:cNvSpPr/>
                        <wps:spPr>
                          <a:xfrm>
                            <a:off x="80319" y="352168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KSO_Shape"/>
                        <wps:cNvSpPr/>
                        <wps:spPr bwMode="auto">
                          <a:xfrm>
                            <a:off x="67962" y="83409"/>
                            <a:ext cx="79962" cy="152310"/>
                          </a:xfrm>
                          <a:custGeom>
                            <a:avLst/>
                            <a:gdLst>
                              <a:gd name="T0" fmla="*/ 815953 w 3389"/>
                              <a:gd name="T1" fmla="*/ 142499 h 6457"/>
                              <a:gd name="T2" fmla="*/ 812410 w 3389"/>
                              <a:gd name="T3" fmla="*/ 151940 h 6457"/>
                              <a:gd name="T4" fmla="*/ 800897 w 3389"/>
                              <a:gd name="T5" fmla="*/ 179082 h 6457"/>
                              <a:gd name="T6" fmla="*/ 783185 w 3389"/>
                              <a:gd name="T7" fmla="*/ 218911 h 6457"/>
                              <a:gd name="T8" fmla="*/ 759568 w 3389"/>
                              <a:gd name="T9" fmla="*/ 268476 h 6457"/>
                              <a:gd name="T10" fmla="*/ 737723 w 3389"/>
                              <a:gd name="T11" fmla="*/ 310075 h 6457"/>
                              <a:gd name="T12" fmla="*/ 721191 w 3389"/>
                              <a:gd name="T13" fmla="*/ 338693 h 6457"/>
                              <a:gd name="T14" fmla="*/ 703479 w 3389"/>
                              <a:gd name="T15" fmla="*/ 367901 h 6457"/>
                              <a:gd name="T16" fmla="*/ 684881 w 3389"/>
                              <a:gd name="T17" fmla="*/ 396814 h 6457"/>
                              <a:gd name="T18" fmla="*/ 665102 w 3389"/>
                              <a:gd name="T19" fmla="*/ 425136 h 6457"/>
                              <a:gd name="T20" fmla="*/ 643847 w 3389"/>
                              <a:gd name="T21" fmla="*/ 452574 h 6457"/>
                              <a:gd name="T22" fmla="*/ 621706 w 3389"/>
                              <a:gd name="T23" fmla="*/ 478536 h 6457"/>
                              <a:gd name="T24" fmla="*/ 1000457 w 3389"/>
                              <a:gd name="T25" fmla="*/ 1407582 h 6457"/>
                              <a:gd name="T26" fmla="*/ 0 w 3389"/>
                              <a:gd name="T27" fmla="*/ 1407582 h 6457"/>
                              <a:gd name="T28" fmla="*/ 388493 w 3389"/>
                              <a:gd name="T29" fmla="*/ 499484 h 6457"/>
                              <a:gd name="T30" fmla="*/ 365171 w 3389"/>
                              <a:gd name="T31" fmla="*/ 473521 h 6457"/>
                              <a:gd name="T32" fmla="*/ 343031 w 3389"/>
                              <a:gd name="T33" fmla="*/ 445788 h 6457"/>
                              <a:gd name="T34" fmla="*/ 321481 w 3389"/>
                              <a:gd name="T35" fmla="*/ 416580 h 6457"/>
                              <a:gd name="T36" fmla="*/ 301406 w 3389"/>
                              <a:gd name="T37" fmla="*/ 386488 h 6457"/>
                              <a:gd name="T38" fmla="*/ 282218 w 3389"/>
                              <a:gd name="T39" fmla="*/ 355805 h 6457"/>
                              <a:gd name="T40" fmla="*/ 264506 w 3389"/>
                              <a:gd name="T41" fmla="*/ 325122 h 6457"/>
                              <a:gd name="T42" fmla="*/ 247974 w 3389"/>
                              <a:gd name="T43" fmla="*/ 294734 h 6457"/>
                              <a:gd name="T44" fmla="*/ 219339 w 3389"/>
                              <a:gd name="T45" fmla="*/ 238383 h 6457"/>
                              <a:gd name="T46" fmla="*/ 197198 w 3389"/>
                              <a:gd name="T47" fmla="*/ 189998 h 6457"/>
                              <a:gd name="T48" fmla="*/ 181552 w 3389"/>
                              <a:gd name="T49" fmla="*/ 153710 h 6457"/>
                              <a:gd name="T50" fmla="*/ 172106 w 3389"/>
                              <a:gd name="T51" fmla="*/ 130993 h 6457"/>
                              <a:gd name="T52" fmla="*/ 175648 w 3389"/>
                              <a:gd name="T53" fmla="*/ 127452 h 6457"/>
                              <a:gd name="T54" fmla="*/ 192770 w 3389"/>
                              <a:gd name="T55" fmla="*/ 112996 h 6457"/>
                              <a:gd name="T56" fmla="*/ 211664 w 3389"/>
                              <a:gd name="T57" fmla="*/ 97950 h 6457"/>
                              <a:gd name="T58" fmla="*/ 236461 w 3389"/>
                              <a:gd name="T59" fmla="*/ 80838 h 6457"/>
                              <a:gd name="T60" fmla="*/ 266277 w 3389"/>
                              <a:gd name="T61" fmla="*/ 62841 h 6457"/>
                              <a:gd name="T62" fmla="*/ 301111 w 3389"/>
                              <a:gd name="T63" fmla="*/ 44549 h 6457"/>
                              <a:gd name="T64" fmla="*/ 320595 w 3389"/>
                              <a:gd name="T65" fmla="*/ 36289 h 6457"/>
                              <a:gd name="T66" fmla="*/ 340669 w 3389"/>
                              <a:gd name="T67" fmla="*/ 28028 h 6457"/>
                              <a:gd name="T68" fmla="*/ 362219 w 3389"/>
                              <a:gd name="T69" fmla="*/ 20947 h 6457"/>
                              <a:gd name="T70" fmla="*/ 384655 w 3389"/>
                              <a:gd name="T71" fmla="*/ 14456 h 6457"/>
                              <a:gd name="T72" fmla="*/ 408271 w 3389"/>
                              <a:gd name="T73" fmla="*/ 8851 h 6457"/>
                              <a:gd name="T74" fmla="*/ 432478 w 3389"/>
                              <a:gd name="T75" fmla="*/ 4425 h 6457"/>
                              <a:gd name="T76" fmla="*/ 457866 w 3389"/>
                              <a:gd name="T77" fmla="*/ 1475 h 6457"/>
                              <a:gd name="T78" fmla="*/ 483845 w 3389"/>
                              <a:gd name="T79" fmla="*/ 0 h 6457"/>
                              <a:gd name="T80" fmla="*/ 510708 w 3389"/>
                              <a:gd name="T81" fmla="*/ 295 h 6457"/>
                              <a:gd name="T82" fmla="*/ 538753 w 3389"/>
                              <a:gd name="T83" fmla="*/ 2360 h 6457"/>
                              <a:gd name="T84" fmla="*/ 567388 w 3389"/>
                              <a:gd name="T85" fmla="*/ 6491 h 6457"/>
                              <a:gd name="T86" fmla="*/ 596318 w 3389"/>
                              <a:gd name="T87" fmla="*/ 12686 h 6457"/>
                              <a:gd name="T88" fmla="*/ 626430 w 3389"/>
                              <a:gd name="T89" fmla="*/ 20947 h 6457"/>
                              <a:gd name="T90" fmla="*/ 656836 w 3389"/>
                              <a:gd name="T91" fmla="*/ 31863 h 6457"/>
                              <a:gd name="T92" fmla="*/ 687833 w 3389"/>
                              <a:gd name="T93" fmla="*/ 45434 h 6457"/>
                              <a:gd name="T94" fmla="*/ 719420 w 3389"/>
                              <a:gd name="T95" fmla="*/ 61661 h 6457"/>
                              <a:gd name="T96" fmla="*/ 751597 w 3389"/>
                              <a:gd name="T97" fmla="*/ 80838 h 6457"/>
                              <a:gd name="T98" fmla="*/ 784070 w 3389"/>
                              <a:gd name="T99" fmla="*/ 103260 h 6457"/>
                              <a:gd name="T100" fmla="*/ 817133 w 3389"/>
                              <a:gd name="T101" fmla="*/ 128928 h 645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89" h="6457">
                                <a:moveTo>
                                  <a:pt x="2768" y="437"/>
                                </a:moveTo>
                                <a:lnTo>
                                  <a:pt x="2764" y="483"/>
                                </a:lnTo>
                                <a:lnTo>
                                  <a:pt x="2752" y="515"/>
                                </a:lnTo>
                                <a:lnTo>
                                  <a:pt x="2735" y="555"/>
                                </a:lnTo>
                                <a:lnTo>
                                  <a:pt x="2713" y="607"/>
                                </a:lnTo>
                                <a:lnTo>
                                  <a:pt x="2687" y="669"/>
                                </a:lnTo>
                                <a:lnTo>
                                  <a:pt x="2653" y="742"/>
                                </a:lnTo>
                                <a:lnTo>
                                  <a:pt x="2615" y="823"/>
                                </a:lnTo>
                                <a:lnTo>
                                  <a:pt x="2573" y="910"/>
                                </a:lnTo>
                                <a:lnTo>
                                  <a:pt x="2524" y="1003"/>
                                </a:lnTo>
                                <a:lnTo>
                                  <a:pt x="2499" y="1051"/>
                                </a:lnTo>
                                <a:lnTo>
                                  <a:pt x="2471" y="1100"/>
                                </a:lnTo>
                                <a:lnTo>
                                  <a:pt x="2443" y="1148"/>
                                </a:lnTo>
                                <a:lnTo>
                                  <a:pt x="2414" y="1198"/>
                                </a:lnTo>
                                <a:lnTo>
                                  <a:pt x="2383" y="1247"/>
                                </a:lnTo>
                                <a:lnTo>
                                  <a:pt x="2352" y="1296"/>
                                </a:lnTo>
                                <a:lnTo>
                                  <a:pt x="2320" y="1345"/>
                                </a:lnTo>
                                <a:lnTo>
                                  <a:pt x="2286" y="1393"/>
                                </a:lnTo>
                                <a:lnTo>
                                  <a:pt x="2253" y="1441"/>
                                </a:lnTo>
                                <a:lnTo>
                                  <a:pt x="2217" y="1488"/>
                                </a:lnTo>
                                <a:lnTo>
                                  <a:pt x="2181" y="1534"/>
                                </a:lnTo>
                                <a:lnTo>
                                  <a:pt x="2144" y="1578"/>
                                </a:lnTo>
                                <a:lnTo>
                                  <a:pt x="2106" y="1622"/>
                                </a:lnTo>
                                <a:lnTo>
                                  <a:pt x="2067" y="1662"/>
                                </a:lnTo>
                                <a:lnTo>
                                  <a:pt x="3389" y="4771"/>
                                </a:lnTo>
                                <a:lnTo>
                                  <a:pt x="1695" y="6457"/>
                                </a:lnTo>
                                <a:lnTo>
                                  <a:pt x="0" y="4771"/>
                                </a:lnTo>
                                <a:lnTo>
                                  <a:pt x="1316" y="1693"/>
                                </a:lnTo>
                                <a:lnTo>
                                  <a:pt x="1276" y="1650"/>
                                </a:lnTo>
                                <a:lnTo>
                                  <a:pt x="1237" y="1605"/>
                                </a:lnTo>
                                <a:lnTo>
                                  <a:pt x="1199" y="1558"/>
                                </a:lnTo>
                                <a:lnTo>
                                  <a:pt x="1162" y="1511"/>
                                </a:lnTo>
                                <a:lnTo>
                                  <a:pt x="1125" y="1463"/>
                                </a:lnTo>
                                <a:lnTo>
                                  <a:pt x="1089" y="1412"/>
                                </a:lnTo>
                                <a:lnTo>
                                  <a:pt x="1055" y="1361"/>
                                </a:lnTo>
                                <a:lnTo>
                                  <a:pt x="1021" y="1310"/>
                                </a:lnTo>
                                <a:lnTo>
                                  <a:pt x="988" y="1258"/>
                                </a:lnTo>
                                <a:lnTo>
                                  <a:pt x="956" y="1206"/>
                                </a:lnTo>
                                <a:lnTo>
                                  <a:pt x="925" y="1154"/>
                                </a:lnTo>
                                <a:lnTo>
                                  <a:pt x="896" y="1102"/>
                                </a:lnTo>
                                <a:lnTo>
                                  <a:pt x="868" y="1050"/>
                                </a:lnTo>
                                <a:lnTo>
                                  <a:pt x="840" y="999"/>
                                </a:lnTo>
                                <a:lnTo>
                                  <a:pt x="789" y="901"/>
                                </a:lnTo>
                                <a:lnTo>
                                  <a:pt x="743" y="808"/>
                                </a:lnTo>
                                <a:lnTo>
                                  <a:pt x="702" y="722"/>
                                </a:lnTo>
                                <a:lnTo>
                                  <a:pt x="668" y="644"/>
                                </a:lnTo>
                                <a:lnTo>
                                  <a:pt x="638" y="577"/>
                                </a:lnTo>
                                <a:lnTo>
                                  <a:pt x="615" y="521"/>
                                </a:lnTo>
                                <a:lnTo>
                                  <a:pt x="597" y="480"/>
                                </a:lnTo>
                                <a:lnTo>
                                  <a:pt x="583" y="444"/>
                                </a:lnTo>
                                <a:lnTo>
                                  <a:pt x="595" y="432"/>
                                </a:lnTo>
                                <a:lnTo>
                                  <a:pt x="628" y="403"/>
                                </a:lnTo>
                                <a:lnTo>
                                  <a:pt x="653" y="383"/>
                                </a:lnTo>
                                <a:lnTo>
                                  <a:pt x="683" y="358"/>
                                </a:lnTo>
                                <a:lnTo>
                                  <a:pt x="717" y="332"/>
                                </a:lnTo>
                                <a:lnTo>
                                  <a:pt x="757" y="304"/>
                                </a:lnTo>
                                <a:lnTo>
                                  <a:pt x="801" y="274"/>
                                </a:lnTo>
                                <a:lnTo>
                                  <a:pt x="849" y="243"/>
                                </a:lnTo>
                                <a:lnTo>
                                  <a:pt x="902" y="213"/>
                                </a:lnTo>
                                <a:lnTo>
                                  <a:pt x="959" y="181"/>
                                </a:lnTo>
                                <a:lnTo>
                                  <a:pt x="1020" y="151"/>
                                </a:lnTo>
                                <a:lnTo>
                                  <a:pt x="1052" y="136"/>
                                </a:lnTo>
                                <a:lnTo>
                                  <a:pt x="1086" y="123"/>
                                </a:lnTo>
                                <a:lnTo>
                                  <a:pt x="1119" y="109"/>
                                </a:lnTo>
                                <a:lnTo>
                                  <a:pt x="1154" y="95"/>
                                </a:lnTo>
                                <a:lnTo>
                                  <a:pt x="1190" y="82"/>
                                </a:lnTo>
                                <a:lnTo>
                                  <a:pt x="1227" y="71"/>
                                </a:lnTo>
                                <a:lnTo>
                                  <a:pt x="1265" y="59"/>
                                </a:lnTo>
                                <a:lnTo>
                                  <a:pt x="1303" y="49"/>
                                </a:lnTo>
                                <a:lnTo>
                                  <a:pt x="1342" y="38"/>
                                </a:lnTo>
                                <a:lnTo>
                                  <a:pt x="1383" y="30"/>
                                </a:lnTo>
                                <a:lnTo>
                                  <a:pt x="1423" y="22"/>
                                </a:lnTo>
                                <a:lnTo>
                                  <a:pt x="1465" y="15"/>
                                </a:lnTo>
                                <a:lnTo>
                                  <a:pt x="1507" y="9"/>
                                </a:lnTo>
                                <a:lnTo>
                                  <a:pt x="1551" y="5"/>
                                </a:lnTo>
                                <a:lnTo>
                                  <a:pt x="1595" y="2"/>
                                </a:lnTo>
                                <a:lnTo>
                                  <a:pt x="1639" y="0"/>
                                </a:lnTo>
                                <a:lnTo>
                                  <a:pt x="1685" y="0"/>
                                </a:lnTo>
                                <a:lnTo>
                                  <a:pt x="1730" y="1"/>
                                </a:lnTo>
                                <a:lnTo>
                                  <a:pt x="1778" y="4"/>
                                </a:lnTo>
                                <a:lnTo>
                                  <a:pt x="1825" y="8"/>
                                </a:lnTo>
                                <a:lnTo>
                                  <a:pt x="1873" y="14"/>
                                </a:lnTo>
                                <a:lnTo>
                                  <a:pt x="1922" y="22"/>
                                </a:lnTo>
                                <a:lnTo>
                                  <a:pt x="1971" y="31"/>
                                </a:lnTo>
                                <a:lnTo>
                                  <a:pt x="2020" y="43"/>
                                </a:lnTo>
                                <a:lnTo>
                                  <a:pt x="2071" y="56"/>
                                </a:lnTo>
                                <a:lnTo>
                                  <a:pt x="2122" y="71"/>
                                </a:lnTo>
                                <a:lnTo>
                                  <a:pt x="2173" y="88"/>
                                </a:lnTo>
                                <a:lnTo>
                                  <a:pt x="2225" y="108"/>
                                </a:lnTo>
                                <a:lnTo>
                                  <a:pt x="2278" y="130"/>
                                </a:lnTo>
                                <a:lnTo>
                                  <a:pt x="2330" y="154"/>
                                </a:lnTo>
                                <a:lnTo>
                                  <a:pt x="2383" y="180"/>
                                </a:lnTo>
                                <a:lnTo>
                                  <a:pt x="2437" y="209"/>
                                </a:lnTo>
                                <a:lnTo>
                                  <a:pt x="2492" y="240"/>
                                </a:lnTo>
                                <a:lnTo>
                                  <a:pt x="2546" y="274"/>
                                </a:lnTo>
                                <a:lnTo>
                                  <a:pt x="2601" y="311"/>
                                </a:lnTo>
                                <a:lnTo>
                                  <a:pt x="2656" y="350"/>
                                </a:lnTo>
                                <a:lnTo>
                                  <a:pt x="2712" y="392"/>
                                </a:lnTo>
                                <a:lnTo>
                                  <a:pt x="2768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760E4" id="组合 56" o:spid="_x0000_s1048" style="position:absolute;left:0;text-align:left;margin-left:-46.3pt;margin-top:231.8pt;width:500.85pt;height:32.1pt;z-index:251658240" coordsize="63608,4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">
                <v:line id="直接连接符 49" o:spid="_x0000_s1049" style="position:absolute;visibility:visible;mso-wrap-style:square" from="1079,3938" to="63608,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" strokecolor="#27799b" strokeweight="1.5pt">
                  <v:stroke joinstyle="miter"/>
                </v:line>
                <v:shape id="文本框 24" o:spid="_x0000_s1050" type="#_x0000_t202" style="position:absolute;left:2842;width:171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5B9F8781" w14:textId="77777777" w:rsidR="001A0936" w:rsidRDefault="00FF5005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实习经历</w:t>
                        </w:r>
                        <w:r w:rsidR="00834D45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与实践</w:t>
                        </w:r>
                      </w:p>
                    </w:txbxContent>
                  </v:textbox>
                </v:shape>
                <v:oval id="椭圆 24" o:spid="_x0000_s1051" style="position:absolute;top:463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" fillcolor="#27799b" strokecolor="#27799b" strokeweight="1pt">
                  <v:stroke joinstyle="miter"/>
                </v:oval>
                <v:oval id="椭圆 30" o:spid="_x0000_s1052" style="position:absolute;left:803;top:3521;width:556;height: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" fillcolor="#27799b" strokecolor="white [3212]" strokeweight="1pt">
                  <v:stroke joinstyle="miter"/>
                </v:oval>
                <v:shape id="KSO_Shape" o:spid="_x0000_s1053" style="position:absolute;left:679;top:834;width:800;height:1523;visibility:visible;mso-wrap-style:square;v-text-anchor:middle" coordsize="3389,6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hite [3212]" stroked="f">
  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0DC576F" wp14:editId="50134000">
                <wp:simplePos x="0" y="0"/>
                <wp:positionH relativeFrom="column">
                  <wp:posOffset>-813435</wp:posOffset>
                </wp:positionH>
                <wp:positionV relativeFrom="paragraph">
                  <wp:posOffset>-1720850</wp:posOffset>
                </wp:positionV>
                <wp:extent cx="7007860" cy="11859260"/>
                <wp:effectExtent l="323850" t="361950" r="326390" b="3708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1859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dbl">
                          <a:solidFill>
                            <a:schemeClr val="bg1"/>
                          </a:solidFill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F84C32" id="矩形 4" o:spid="_x0000_s1026" style="position:absolute;left:0;text-align:left;margin-left:-64.05pt;margin-top:-135.5pt;width:551.8pt;height:933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" fillcolor="white [3212]" strokecolor="white [3212]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B1173" wp14:editId="2B292D43">
                <wp:simplePos x="0" y="0"/>
                <wp:positionH relativeFrom="column">
                  <wp:posOffset>985520</wp:posOffset>
                </wp:positionH>
                <wp:positionV relativeFrom="paragraph">
                  <wp:posOffset>962025</wp:posOffset>
                </wp:positionV>
                <wp:extent cx="2232025" cy="624840"/>
                <wp:effectExtent l="0" t="0" r="0" b="0"/>
                <wp:wrapNone/>
                <wp:docPr id="6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110F1F" w14:textId="77777777" w:rsidR="009E6109" w:rsidRDefault="009E6109" w:rsidP="009E6109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邮箱：</w:t>
                            </w:r>
                            <w:r w:rsidR="00B33127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itancong@163.com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B1173" id="文本框 67" o:spid="_x0000_s1054" type="#_x0000_t202" style="position:absolute;left:0;text-align:left;margin-left:77.6pt;margin-top:75.75pt;width:175.75pt;height:4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" filled="f" stroked="f">
                <v:textbox style="mso-fit-shape-to-text:t">
                  <w:txbxContent>
                    <w:p w14:paraId="2E110F1F" w14:textId="77777777" w:rsidR="009E6109" w:rsidRDefault="009E6109" w:rsidP="009E6109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邮箱：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itancong@163.com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A3DED" wp14:editId="7250B7DB">
                <wp:simplePos x="0" y="0"/>
                <wp:positionH relativeFrom="column">
                  <wp:posOffset>835025</wp:posOffset>
                </wp:positionH>
                <wp:positionV relativeFrom="paragraph">
                  <wp:posOffset>1109980</wp:posOffset>
                </wp:positionV>
                <wp:extent cx="114300" cy="118110"/>
                <wp:effectExtent l="0" t="0" r="0" b="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6F292F3" id="KSO_Shape" o:spid="_x0000_s1026" style="position:absolute;left:0;text-align:left;margin-left:65.75pt;margin-top:87.4pt;width:9pt;height: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27799b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62CF1" wp14:editId="66F6FDA7">
                <wp:simplePos x="0" y="0"/>
                <wp:positionH relativeFrom="column">
                  <wp:posOffset>863600</wp:posOffset>
                </wp:positionH>
                <wp:positionV relativeFrom="paragraph">
                  <wp:posOffset>807085</wp:posOffset>
                </wp:positionV>
                <wp:extent cx="74930" cy="127635"/>
                <wp:effectExtent l="19050" t="0" r="20320" b="5715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333F5036" id="KSO_Shape" o:spid="_x0000_s1026" style="position:absolute;left:0;text-align:left;margin-left:68pt;margin-top:63.55pt;width:5.9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27799b" stroked="f" strokeweight="1pt">
                <v:stroke joinstyle="miter"/>
                <v:path arrowok="t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C6DE349" wp14:editId="0EB5256A">
                <wp:simplePos x="0" y="0"/>
                <wp:positionH relativeFrom="column">
                  <wp:posOffset>-349250</wp:posOffset>
                </wp:positionH>
                <wp:positionV relativeFrom="paragraph">
                  <wp:posOffset>1670050</wp:posOffset>
                </wp:positionV>
                <wp:extent cx="6259830" cy="1320800"/>
                <wp:effectExtent l="0" t="0" r="0" b="0"/>
                <wp:wrapNone/>
                <wp:docPr id="1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320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63CD8A" w14:textId="77777777" w:rsidR="001A0936" w:rsidRDefault="00834D45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2014.09—2018.7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东南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电子科学与技术</w:t>
                            </w:r>
                          </w:p>
                          <w:p w14:paraId="65D0FECC" w14:textId="77777777" w:rsidR="001A0936" w:rsidRDefault="00834D45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主修课程：C++程序语言设计、计算机结构与逻辑设计、微机系统与接口、信号与线性系统、数字信号处理、计算机视觉、计算机网络、人机交互、图像处理等</w:t>
                            </w:r>
                            <w:r w:rsidR="00FF5005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14:paraId="1DCBC5E2" w14:textId="77777777" w:rsidR="001A0936" w:rsidRDefault="00834D45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2018.09—2021.7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北京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软件工程</w:t>
                            </w:r>
                          </w:p>
                          <w:p w14:paraId="2D73268D" w14:textId="77777777" w:rsidR="001A0936" w:rsidRDefault="00834D45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主修课程：算法设计与分析、应用密码学、操作系统高级课程、数据挖掘</w:t>
                            </w:r>
                            <w:r w:rsidR="00FF5005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FF5005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</w:p>
                          <w:p w14:paraId="359AB296" w14:textId="77777777" w:rsidR="001A0936" w:rsidRDefault="001A0936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DE349" id="文本框 37" o:spid="_x0000_s1055" type="#_x0000_t202" style="position:absolute;left:0;text-align:left;margin-left:-27.5pt;margin-top:131.5pt;width:492.9pt;height:104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" filled="f" stroked="f">
                <v:textbox>
                  <w:txbxContent>
                    <w:p w14:paraId="4E63CD8A" w14:textId="77777777"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eastAsia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2014.09—2018.7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东南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电子科学与技术</w:t>
                      </w:r>
                    </w:p>
                    <w:p w14:paraId="65D0FECC" w14:textId="77777777"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主修课程：C++程序语言设计、计算机结构与逻辑设计、微机系统与接口、信号与线性系统、数字信号处理、计算机视觉、计算机网络、人机交互、图像处理等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  <w:p w14:paraId="1DCBC5E2" w14:textId="77777777"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2018.09—2021.7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北京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软件工程</w:t>
                      </w:r>
                    </w:p>
                    <w:p w14:paraId="2D73268D" w14:textId="77777777"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主修课程：算法设计与分析、应用密码学、操作系统高级课程、数据挖掘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</w:p>
                    <w:p w14:paraId="359AB296" w14:textId="77777777" w:rsidR="001A0936" w:rsidRDefault="001A0936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690855" wp14:editId="167180E5">
                <wp:simplePos x="0" y="0"/>
                <wp:positionH relativeFrom="column">
                  <wp:posOffset>-493395</wp:posOffset>
                </wp:positionH>
                <wp:positionV relativeFrom="paragraph">
                  <wp:posOffset>1647190</wp:posOffset>
                </wp:positionV>
                <wp:extent cx="12700" cy="7687945"/>
                <wp:effectExtent l="0" t="0" r="25400" b="273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6879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779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681A7" id="直接连接符 28" o:spid="_x0000_s1026" style="position:absolute;left:0;text-align:lef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85pt,129.7pt" to="-37.85pt,7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" strokecolor="#27799b" strokeweight="1.5pt">
                <v:stroke joinstyle="miter"/>
              </v:lin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B6A86C5" wp14:editId="60C0E22C">
                <wp:simplePos x="0" y="0"/>
                <wp:positionH relativeFrom="column">
                  <wp:posOffset>-589915</wp:posOffset>
                </wp:positionH>
                <wp:positionV relativeFrom="paragraph">
                  <wp:posOffset>1283335</wp:posOffset>
                </wp:positionV>
                <wp:extent cx="6360795" cy="398780"/>
                <wp:effectExtent l="0" t="0" r="40005" b="2032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780"/>
                          <a:chOff x="0" y="0"/>
                          <a:chExt cx="6360966" cy="398780"/>
                        </a:xfrm>
                      </wpg:grpSpPr>
                      <wps:wsp>
                        <wps:cNvPr id="48" name="直接连接符 48"/>
                        <wps:cNvCnPr/>
                        <wps:spPr>
                          <a:xfrm>
                            <a:off x="108121" y="373792"/>
                            <a:ext cx="62528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36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9233D" w14:textId="77777777" w:rsidR="001A0936" w:rsidRDefault="00834D45">
                              <w:pPr>
                                <w:pStyle w:val="a7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0" y="43249"/>
                            <a:ext cx="218440" cy="21844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椭圆 29"/>
                        <wps:cNvSpPr/>
                        <wps:spPr>
                          <a:xfrm>
                            <a:off x="80319" y="342900"/>
                            <a:ext cx="55880" cy="5588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981" y="101944"/>
                            <a:ext cx="157480" cy="1098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A86C5" id="组合 57" o:spid="_x0000_s1056" style="position:absolute;left:0;text-align:left;margin-left:-46.45pt;margin-top:101.05pt;width:500.85pt;height:31.4pt;z-index:251657216" coordsize="63609,3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">
                <v:line id="直接连接符 48" o:spid="_x0000_s1057" style="position:absolute;visibility:visible;mso-wrap-style:square" from="1081,3737" to="63609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" strokecolor="#27799b" strokeweight="1.5pt">
                  <v:stroke joinstyle="miter"/>
                </v:line>
                <v:shape id="文本框 36" o:spid="_x0000_s1058" type="#_x0000_t202" style="position:absolute;left:2842;width:1312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4B39233D" w14:textId="77777777"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oval id="椭圆 23" o:spid="_x0000_s1059" style="position:absolute;top:432;width:2184;height: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" fillcolor="#27799b" strokecolor="#27799b" strokeweight="1pt">
                  <v:stroke joinstyle="miter"/>
                </v:oval>
                <v:oval id="椭圆 29" o:spid="_x0000_s1060" style="position:absolute;left:803;top:3429;width:558;height: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" fillcolor="#27799b" strokecolor="white [3212]" strokeweight="1pt">
                  <v:stroke joinstyle="miter"/>
                </v:oval>
                <v:shape id="Freeform 142" o:spid="_x0000_s1061" style="position:absolute;left:339;top:1019;width:1575;height:1098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B18B13" wp14:editId="5031309E">
                <wp:simplePos x="0" y="0"/>
                <wp:positionH relativeFrom="column">
                  <wp:posOffset>4362450</wp:posOffset>
                </wp:positionH>
                <wp:positionV relativeFrom="paragraph">
                  <wp:posOffset>641350</wp:posOffset>
                </wp:positionV>
                <wp:extent cx="1517650" cy="624840"/>
                <wp:effectExtent l="0" t="0" r="0" b="0"/>
                <wp:wrapNone/>
                <wp:docPr id="45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1B8211" w14:textId="77777777" w:rsidR="001A0936" w:rsidRDefault="00834D45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rFonts w:eastAsia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学历：</w:t>
                            </w:r>
                            <w:r w:rsidR="00B33127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应届硕士研究生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18B13" id="文本框 72" o:spid="_x0000_s1062" type="#_x0000_t202" style="position:absolute;left:0;text-align:left;margin-left:343.5pt;margin-top:50.5pt;width:119.5pt;height:49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" filled="f" stroked="f">
                <v:textbox style="mso-fit-shape-to-text:t">
                  <w:txbxContent>
                    <w:p w14:paraId="101B8211" w14:textId="77777777"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rFonts w:eastAsia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学历：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应届硕士研究生</w:t>
                      </w:r>
                    </w:p>
                  </w:txbxContent>
                </v:textbox>
              </v:shape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2F9A4" wp14:editId="7ACFACB1">
                <wp:simplePos x="0" y="0"/>
                <wp:positionH relativeFrom="column">
                  <wp:posOffset>4237990</wp:posOffset>
                </wp:positionH>
                <wp:positionV relativeFrom="paragraph">
                  <wp:posOffset>796290</wp:posOffset>
                </wp:positionV>
                <wp:extent cx="139065" cy="109855"/>
                <wp:effectExtent l="0" t="0" r="0" b="23495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0985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6BACE32B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left:0;text-align:left;margin-left:333.7pt;margin-top:62.7pt;width:10.95pt;height: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" adj="5390,24991" fillcolor="#27799b" stroked="f" strokeweight="1pt"/>
            </w:pict>
          </mc:Fallback>
        </mc:AlternateContent>
      </w:r>
      <w:r w:rsidR="00F147C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C20F146" wp14:editId="66D4BE5A">
                <wp:simplePos x="0" y="0"/>
                <wp:positionH relativeFrom="column">
                  <wp:posOffset>-372110</wp:posOffset>
                </wp:positionH>
                <wp:positionV relativeFrom="paragraph">
                  <wp:posOffset>5918907</wp:posOffset>
                </wp:positionV>
                <wp:extent cx="6259830" cy="1574157"/>
                <wp:effectExtent l="0" t="0" r="0" b="0"/>
                <wp:wrapNone/>
                <wp:docPr id="2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57415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4C7C79" w14:textId="77777777" w:rsidR="001A0936" w:rsidRDefault="00834D4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语言技能：英语CET6；</w:t>
                            </w:r>
                          </w:p>
                          <w:p w14:paraId="254FF6CA" w14:textId="77777777" w:rsidR="001A0936" w:rsidRDefault="00834D4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编程技能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熟悉Java语言，了解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C、C++、Python等程序语言；熟练掌握计算机基础知识、数据结构和算法；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熟悉Spring、Spring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MVC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、Spring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Boot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等常用的Java后端开发框架；了解Linux操作系统，计算机基础良好；熟悉MySQL等关系型数据库、Redis</w:t>
                            </w:r>
                            <w:r w:rsidR="00804B2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、MongoDB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等No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SQL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数据库；了解Active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MQ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等消息中间件；熟悉常见的设计模式、Git、Maven等常用的开发工具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，了解Docker、Kubernet</w:t>
                            </w:r>
                            <w:r w:rsidR="004C29E1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es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等相关容器工具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对前端HTML</w:t>
                            </w:r>
                            <w:r w:rsidR="005306A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5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、Java</w:t>
                            </w:r>
                            <w:r w:rsidR="005306A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Script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、CSS及前端框架</w:t>
                            </w:r>
                            <w:r w:rsidR="002E273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也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有一定的了解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F146" id="_x0000_s1063" type="#_x0000_t202" style="position:absolute;left:0;text-align:left;margin-left:-29.3pt;margin-top:466.05pt;width:492.9pt;height:123.9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" filled="f" stroked="f">
                <v:textbox>
                  <w:txbxContent>
                    <w:p w14:paraId="244C7C79" w14:textId="77777777" w:rsidR="001A0936" w:rsidRDefault="00834D45">
                      <w:pPr>
                        <w:pStyle w:val="a7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语言技能：英语CET6；</w:t>
                      </w:r>
                    </w:p>
                    <w:p w14:paraId="254FF6CA" w14:textId="77777777" w:rsidR="001A0936" w:rsidRDefault="00834D45">
                      <w:pPr>
                        <w:pStyle w:val="a7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编程技能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熟悉Java语言，了解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C、C++、Python等程序语言；熟练掌握计算机基础知识、数据结构和算法；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熟悉Spring、Spring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MVC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、Spring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Boot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等常用的Java后端开发框架；了解Linux操作系统，计算机基础良好；熟悉MySQL等关系型数据库、Redis</w:t>
                      </w:r>
                      <w:r w:rsidR="00804B2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、MongoDB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等No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SQL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数据库；了解Active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MQ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等消息中间件；熟悉常见的设计模式、Git、Maven等常用的开发工具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，了解Docker、Kubernet</w:t>
                      </w:r>
                      <w:r w:rsidR="004C29E1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es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等相关容器工具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对前端HTML</w:t>
                      </w:r>
                      <w:r w:rsidR="005306A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5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、Java</w:t>
                      </w:r>
                      <w:r w:rsidR="005306A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Script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、CSS及前端框架</w:t>
                      </w:r>
                      <w:r w:rsidR="002E273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也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有一定的了解</w:t>
                      </w:r>
                    </w:p>
                  </w:txbxContent>
                </v:textbox>
              </v:shape>
            </w:pict>
          </mc:Fallback>
        </mc:AlternateContent>
      </w:r>
      <w:r w:rsidR="009E61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77E2E" wp14:editId="70D06B5F">
                <wp:simplePos x="0" y="0"/>
                <wp:positionH relativeFrom="column">
                  <wp:posOffset>2456180</wp:posOffset>
                </wp:positionH>
                <wp:positionV relativeFrom="paragraph">
                  <wp:posOffset>652073</wp:posOffset>
                </wp:positionV>
                <wp:extent cx="2232025" cy="624840"/>
                <wp:effectExtent l="0" t="0" r="0" b="0"/>
                <wp:wrapNone/>
                <wp:docPr id="4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3062DE" w14:textId="77777777" w:rsidR="001A0936" w:rsidRDefault="00834D45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电话：</w:t>
                            </w:r>
                            <w:r w:rsidR="00136D32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18811535872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77E2E" id="_x0000_s1064" type="#_x0000_t202" style="position:absolute;left:0;text-align:left;margin-left:193.4pt;margin-top:51.35pt;width:175.75pt;height:4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" filled="f" stroked="f">
                <v:textbox style="mso-fit-shape-to-text:t">
                  <w:txbxContent>
                    <w:p w14:paraId="3C3062DE" w14:textId="77777777"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电话：</w:t>
                      </w:r>
                      <w:r w:rsidR="00136D32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18811535872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4125A" wp14:editId="4530BD78">
                <wp:simplePos x="0" y="0"/>
                <wp:positionH relativeFrom="column">
                  <wp:posOffset>-450850</wp:posOffset>
                </wp:positionH>
                <wp:positionV relativeFrom="paragraph">
                  <wp:posOffset>-50165</wp:posOffset>
                </wp:positionV>
                <wp:extent cx="1067435" cy="1363980"/>
                <wp:effectExtent l="0" t="0" r="1206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220" y="801370"/>
                          <a:ext cx="1067435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EC77B" w14:textId="77777777" w:rsidR="001A0936" w:rsidRDefault="00834D45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39B0F35E" wp14:editId="5475351D">
                                  <wp:extent cx="878205" cy="1170940"/>
                                  <wp:effectExtent l="0" t="0" r="10795" b="10160"/>
                                  <wp:docPr id="50" name="图片 50" descr="150X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150X20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8205" cy="117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4125A" id="文本框 7" o:spid="_x0000_s1065" type="#_x0000_t202" style="position:absolute;left:0;text-align:left;margin-left:-35.5pt;margin-top:-3.95pt;width:84.05pt;height:10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" fillcolor="white [3201]" stroked="f" strokeweight="2.25pt">
                <v:stroke dashstyle="1 1"/>
                <v:textbox>
                  <w:txbxContent>
                    <w:p w14:paraId="68AEC77B" w14:textId="77777777" w:rsidR="001A0936" w:rsidRDefault="00834D45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 wp14:anchorId="39B0F35E" wp14:editId="5475351D">
                            <wp:extent cx="878205" cy="1170940"/>
                            <wp:effectExtent l="0" t="0" r="10795" b="10160"/>
                            <wp:docPr id="50" name="图片 50" descr="150X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 descr="150X20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8205" cy="117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w:drawing>
          <wp:inline distT="0" distB="0" distL="114300" distR="114300" wp14:anchorId="79E175F6" wp14:editId="5977689C">
            <wp:extent cx="952500" cy="1270000"/>
            <wp:effectExtent l="0" t="0" r="0" b="0"/>
            <wp:docPr id="1" name="图片 1" descr="150X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X2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4F50775" wp14:editId="572BE4BA">
                <wp:simplePos x="0" y="0"/>
                <wp:positionH relativeFrom="column">
                  <wp:posOffset>1089025</wp:posOffset>
                </wp:positionH>
                <wp:positionV relativeFrom="paragraph">
                  <wp:posOffset>23495</wp:posOffset>
                </wp:positionV>
                <wp:extent cx="3559175" cy="980440"/>
                <wp:effectExtent l="0" t="0" r="0" b="0"/>
                <wp:wrapNone/>
                <wp:docPr id="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175" cy="980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8F281B" w14:textId="0D0EB7F0" w:rsidR="001A0936" w:rsidRDefault="00834D45">
                            <w:pPr>
                              <w:pStyle w:val="a7"/>
                              <w:spacing w:before="0" w:beforeAutospacing="0" w:after="0" w:afterAutospacing="0" w:line="700" w:lineRule="exact"/>
                              <w:rPr>
                                <w:rFonts w:eastAsia="微软雅黑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7799B"/>
                                <w:sz w:val="40"/>
                                <w:szCs w:val="40"/>
                              </w:rPr>
                              <w:t xml:space="preserve">谭 聪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求职意向：研发</w:t>
                            </w:r>
                            <w:r w:rsidR="00B33127">
                              <w:rPr>
                                <w:rFonts w:ascii="微软雅黑" w:eastAsia="微软雅黑" w:hAnsi="微软雅黑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工程师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50775" id="文本框 17" o:spid="_x0000_s1066" type="#_x0000_t202" style="position:absolute;left:0;text-align:left;margin-left:85.75pt;margin-top:1.85pt;width:280.25pt;height:77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" filled="f" stroked="f">
                <v:textbox style="mso-fit-shape-to-text:t">
                  <w:txbxContent>
                    <w:p w14:paraId="508F281B" w14:textId="0D0EB7F0" w:rsidR="001A0936" w:rsidRDefault="00834D45">
                      <w:pPr>
                        <w:pStyle w:val="a7"/>
                        <w:spacing w:before="0" w:beforeAutospacing="0" w:after="0" w:afterAutospacing="0" w:line="700" w:lineRule="exact"/>
                        <w:rPr>
                          <w:rFonts w:eastAsia="微软雅黑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7799B"/>
                          <w:sz w:val="40"/>
                          <w:szCs w:val="40"/>
                        </w:rPr>
                        <w:t xml:space="preserve">谭 聪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求职意向：研发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工程师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9F28983" wp14:editId="78924D8A">
                <wp:simplePos x="0" y="0"/>
                <wp:positionH relativeFrom="column">
                  <wp:posOffset>5596255</wp:posOffset>
                </wp:positionH>
                <wp:positionV relativeFrom="paragraph">
                  <wp:posOffset>8919210</wp:posOffset>
                </wp:positionV>
                <wp:extent cx="621665" cy="621665"/>
                <wp:effectExtent l="0" t="0" r="2667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21435" cy="621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40.65pt;margin-top:702.3pt;height:48.95pt;width:48.95pt;rotation:11796480f;z-index:251607040;mso-width-relative:page;mso-height-relative:page;" filled="f" stroked="t" coordsize="21600,21600" o:gfxdata="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yVngtsAAAANAQAADwAA&#10;AAAAAAABACAAAAAiAAAAZHJzL2Rvd25yZXYueG1sUEsBAhQAFAAAAAgAh07iQNegxlXaAQAAgQMA&#10;AA4AAAAAAAAAAQAgAAAAKgEAAGRycy9lMm9Eb2MueG1sUEsFBgAAAAAGAAYAWQEAAHYFAAAAAA==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FB59701" wp14:editId="146EBC2F">
                <wp:simplePos x="0" y="0"/>
                <wp:positionH relativeFrom="column">
                  <wp:posOffset>5162550</wp:posOffset>
                </wp:positionH>
                <wp:positionV relativeFrom="paragraph">
                  <wp:posOffset>8489950</wp:posOffset>
                </wp:positionV>
                <wp:extent cx="1056005" cy="1056005"/>
                <wp:effectExtent l="0" t="0" r="30480" b="304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55756" cy="10557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06.5pt;margin-top:668.5pt;height:83.15pt;width:83.15pt;rotation:11796480f;z-index:251608064;mso-width-relative:page;mso-height-relative:page;" filled="f" stroked="t" coordsize="21600,21600" o:gfxdata="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zN1Vz2gAAAA0BAAAP&#10;AAAAAAAAAAEAIAAAACIAAABkcnMvZG93bnJldi54bWxQSwECFAAUAAAACACHTuJARKYwGt0BAACD&#10;AwAADgAAAAAAAAABACAAAAApAQAAZHJzL2Uyb0RvYy54bWxQSwUGAAAAAAYABgBZAQAAeAUAAAAA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w:drawing>
          <wp:anchor distT="0" distB="0" distL="114300" distR="114300" simplePos="0" relativeHeight="251643904" behindDoc="0" locked="0" layoutInCell="1" allowOverlap="1" wp14:anchorId="7736211A" wp14:editId="72A0CDF7">
            <wp:simplePos x="0" y="0"/>
            <wp:positionH relativeFrom="column">
              <wp:posOffset>-1136650</wp:posOffset>
            </wp:positionH>
            <wp:positionV relativeFrom="paragraph">
              <wp:posOffset>-908050</wp:posOffset>
            </wp:positionV>
            <wp:extent cx="7559675" cy="10691495"/>
            <wp:effectExtent l="0" t="0" r="317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52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E0A6FBF" wp14:editId="116DC556">
                <wp:simplePos x="0" y="0"/>
                <wp:positionH relativeFrom="column">
                  <wp:posOffset>5003165</wp:posOffset>
                </wp:positionH>
                <wp:positionV relativeFrom="paragraph">
                  <wp:posOffset>8923020</wp:posOffset>
                </wp:positionV>
                <wp:extent cx="1603375" cy="396240"/>
                <wp:effectExtent l="0" t="590550" r="0" b="309245"/>
                <wp:wrapNone/>
                <wp:docPr id="5" name="梯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gradFill flip="none" rotWithShape="1">
                          <a:gsLst>
                            <a:gs pos="0">
                              <a:srgbClr val="27799B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7799B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7799B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flip:y;margin-left:393.95pt;margin-top:702.6pt;height:31.2pt;width:126.25pt;rotation:2949120f;z-index:251604992;v-text-anchor:middle;mso-width-relative:page;mso-height-relative:page;" fillcolor="#0D465E" filled="t" stroked="f" coordsize="1603321,396051" o:gfxdata="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DfE&#10;kAjYAAAADgEAAA8AAAAAAAAAAQAgAAAAIgAAAGRycy9kb3ducmV2LnhtbFBLAQIUABQAAAAIAIdO&#10;4kAa6iVPzgIAADIGAAAOAAAAAAAAAAEAIAAAACcBAABkcnMvZTJvRG9jLnhtbFBLBQYAAAAABgAG&#10;AFkBAABnBgAAAAA=&#10;" path="m0,396051l392704,0,1210616,0,1603321,396051xe">
                <v:path o:connectlocs="801660,0;196352,198025;801660,396051;1406968,198025" o:connectangles="247,164,82,0"/>
                <v:fill type="gradientRadial" on="t" color2="#1E7DA4" colors="0f #0D465E;32768f #186889;65536f #1E7DA4" focus="100%" focussize="0f,0f" focusposition="65536f,65536f" rotate="t">
                  <o:fill type="gradientRadial" v:ext="backwardCompatible"/>
                </v:fill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382AA4" wp14:editId="74C8AA78">
                <wp:simplePos x="0" y="0"/>
                <wp:positionH relativeFrom="column">
                  <wp:posOffset>201930</wp:posOffset>
                </wp:positionH>
                <wp:positionV relativeFrom="paragraph">
                  <wp:posOffset>591820</wp:posOffset>
                </wp:positionV>
                <wp:extent cx="5516880" cy="0"/>
                <wp:effectExtent l="0" t="0" r="2667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27799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A4F0B" id="直接连接符 10" o:spid="_x0000_s1026" style="position:absolute;left:0;text-align:lef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46.6pt" to="450.3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" strokecolor="#27799b" strokeweight="1pt">
                <v:stroke joinstyle="miter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0B614" wp14:editId="3A95FA1A">
                <wp:simplePos x="0" y="0"/>
                <wp:positionH relativeFrom="column">
                  <wp:posOffset>2337435</wp:posOffset>
                </wp:positionH>
                <wp:positionV relativeFrom="paragraph">
                  <wp:posOffset>802640</wp:posOffset>
                </wp:positionV>
                <wp:extent cx="114300" cy="114300"/>
                <wp:effectExtent l="0" t="0" r="635" b="635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411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2A946" id="KSO_Shape" o:spid="_x0000_s1026" style="position:absolute;left:0;text-align:left;margin-left:184.05pt;margin-top:63.2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27799b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2337501;2147483646,2147483646;2147483646,2147483646;2147483646,2147483646;2147483646,2147483646;81233038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</w:p>
    <w:sectPr w:rsidR="001A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30D5D"/>
    <w:multiLevelType w:val="hybridMultilevel"/>
    <w:tmpl w:val="3A321C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E2757C"/>
    <w:multiLevelType w:val="singleLevel"/>
    <w:tmpl w:val="35E2757C"/>
    <w:lvl w:ilvl="0">
      <w:start w:val="1"/>
      <w:numFmt w:val="bullet"/>
      <w:lvlText w:val=""/>
      <w:lvlJc w:val="left"/>
      <w:pPr>
        <w:ind w:left="3113" w:hanging="420"/>
      </w:pPr>
      <w:rPr>
        <w:rFonts w:ascii="Wingdings" w:hAnsi="Wingdings" w:hint="default"/>
      </w:rPr>
    </w:lvl>
  </w:abstractNum>
  <w:abstractNum w:abstractNumId="2" w15:restartNumberingAfterBreak="0">
    <w:nsid w:val="49A15FDB"/>
    <w:multiLevelType w:val="multilevel"/>
    <w:tmpl w:val="49A15F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CF7B08"/>
    <w:multiLevelType w:val="multilevel"/>
    <w:tmpl w:val="56CF7B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297B7E"/>
    <w:rsid w:val="00044C61"/>
    <w:rsid w:val="00062B57"/>
    <w:rsid w:val="000E4D68"/>
    <w:rsid w:val="00122BBA"/>
    <w:rsid w:val="00136D32"/>
    <w:rsid w:val="001A0936"/>
    <w:rsid w:val="00232AEA"/>
    <w:rsid w:val="00266F56"/>
    <w:rsid w:val="00281B1B"/>
    <w:rsid w:val="002E2737"/>
    <w:rsid w:val="002E4A97"/>
    <w:rsid w:val="0034704C"/>
    <w:rsid w:val="00483630"/>
    <w:rsid w:val="004C29E1"/>
    <w:rsid w:val="004C4E14"/>
    <w:rsid w:val="005306AE"/>
    <w:rsid w:val="00730FD2"/>
    <w:rsid w:val="00804B2C"/>
    <w:rsid w:val="008134FB"/>
    <w:rsid w:val="00834D45"/>
    <w:rsid w:val="0083704A"/>
    <w:rsid w:val="008D3251"/>
    <w:rsid w:val="008F1FA5"/>
    <w:rsid w:val="009E6109"/>
    <w:rsid w:val="00A30C3D"/>
    <w:rsid w:val="00AE743E"/>
    <w:rsid w:val="00B33127"/>
    <w:rsid w:val="00B52749"/>
    <w:rsid w:val="00B87C30"/>
    <w:rsid w:val="00BE4EE5"/>
    <w:rsid w:val="00CD22C5"/>
    <w:rsid w:val="00D80589"/>
    <w:rsid w:val="00E518C0"/>
    <w:rsid w:val="00F147C2"/>
    <w:rsid w:val="00F635EB"/>
    <w:rsid w:val="00F81BBD"/>
    <w:rsid w:val="00FB1F80"/>
    <w:rsid w:val="00FD571F"/>
    <w:rsid w:val="00FF5005"/>
    <w:rsid w:val="07A43B4E"/>
    <w:rsid w:val="0E0A65EF"/>
    <w:rsid w:val="10DF3FBE"/>
    <w:rsid w:val="11051D3E"/>
    <w:rsid w:val="148D0D74"/>
    <w:rsid w:val="16A36628"/>
    <w:rsid w:val="1C9411E0"/>
    <w:rsid w:val="1D0B3317"/>
    <w:rsid w:val="1D762616"/>
    <w:rsid w:val="20297B7E"/>
    <w:rsid w:val="240F7099"/>
    <w:rsid w:val="26AC1E14"/>
    <w:rsid w:val="26B15A80"/>
    <w:rsid w:val="270F6397"/>
    <w:rsid w:val="291A13D4"/>
    <w:rsid w:val="2BCD2173"/>
    <w:rsid w:val="2CFF6BFA"/>
    <w:rsid w:val="2E5029E2"/>
    <w:rsid w:val="30F44B54"/>
    <w:rsid w:val="388C3C3F"/>
    <w:rsid w:val="402234A6"/>
    <w:rsid w:val="424A2E18"/>
    <w:rsid w:val="4DC82984"/>
    <w:rsid w:val="4EFE37F2"/>
    <w:rsid w:val="4FDE5D56"/>
    <w:rsid w:val="51D04465"/>
    <w:rsid w:val="52777A7C"/>
    <w:rsid w:val="52B2128D"/>
    <w:rsid w:val="62FD6496"/>
    <w:rsid w:val="63FD0CF8"/>
    <w:rsid w:val="673C746B"/>
    <w:rsid w:val="6D1C5766"/>
    <w:rsid w:val="71496C86"/>
    <w:rsid w:val="769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582B40"/>
  <w15:docId w15:val="{F98F0D41-E43A-40F6-805B-204D2063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12304;&#20114;&#32852;&#32593;&#31616;&#21382;&#12305;&#20114;&#32852;&#32593;&#20135;&#21697;&#23703;&#31616;&#21382;&#27714;&#32844;&#31616;&#2138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610A58-E53D-431F-BCAD-A6E47BE5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【互联网简历】互联网产品岗简历求职简历个人简历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uokaa U</cp:lastModifiedBy>
  <cp:revision>3</cp:revision>
  <cp:lastPrinted>2020-08-16T02:08:00Z</cp:lastPrinted>
  <dcterms:created xsi:type="dcterms:W3CDTF">2020-08-16T02:08:00Z</dcterms:created>
  <dcterms:modified xsi:type="dcterms:W3CDTF">2020-08-16T02:12:00Z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