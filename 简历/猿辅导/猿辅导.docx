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33E05679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484420C7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522692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猿辅导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60A41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484420C7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522692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猿辅导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&#13;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H7q&#13;&#10;qTi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&#13;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&#13;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H1u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yC2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Kvo&#13;&#10;fW6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0540AAB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9216B"/>
    <w:rsid w:val="000E4D68"/>
    <w:rsid w:val="00122BBA"/>
    <w:rsid w:val="00136D32"/>
    <w:rsid w:val="001A0936"/>
    <w:rsid w:val="001B6F8A"/>
    <w:rsid w:val="00206F11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22692"/>
    <w:rsid w:val="005306AE"/>
    <w:rsid w:val="00696317"/>
    <w:rsid w:val="006D76FF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57B27"/>
    <w:rsid w:val="00B87C30"/>
    <w:rsid w:val="00BE4EE5"/>
    <w:rsid w:val="00CD22C5"/>
    <w:rsid w:val="00D80589"/>
    <w:rsid w:val="00E94A1F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3</cp:revision>
  <cp:lastPrinted>2017-05-19T05:19:00Z</cp:lastPrinted>
  <dcterms:created xsi:type="dcterms:W3CDTF">2020-09-03T23:56:00Z</dcterms:created>
  <dcterms:modified xsi:type="dcterms:W3CDTF">2020-09-04T00:00:00Z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