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5275" w14:textId="05DF46E7" w:rsidR="001A0936" w:rsidRDefault="00E518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BAEE7" wp14:editId="708AA419">
                <wp:simplePos x="0" y="0"/>
                <wp:positionH relativeFrom="column">
                  <wp:posOffset>969380</wp:posOffset>
                </wp:positionH>
                <wp:positionV relativeFrom="paragraph">
                  <wp:posOffset>665544</wp:posOffset>
                </wp:positionV>
                <wp:extent cx="1336876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876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206AD" w14:textId="4B239533"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  <w:r w:rsidR="00E518C0">
                              <w:rPr>
                                <w:rFonts w:hint="eastAsia"/>
                                <w:color w:val="404040" w:themeColor="text1" w:themeTint="BF"/>
                              </w:rPr>
                              <w:t>/北京/深圳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BAEE7" id="_x0000_t202" coordsize="21600,21600" o:spt="202" path="m,l,21600r21600,l21600,xe">
                <v:stroke joinstyle="miter"/>
                <v:path gradientshapeok="t" o:connecttype="rect"/>
              </v:shapetype>
              <v:shape id="文本框 66" o:spid="_x0000_s1026" type="#_x0000_t202" style="position:absolute;left:0;text-align:left;margin-left:76.35pt;margin-top:52.4pt;width:105.25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" filled="f" stroked="f">
                <v:textbox style="mso-fit-shape-to-text:t">
                  <w:txbxContent>
                    <w:p w14:paraId="7D4206AD" w14:textId="4B239533"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  <w:r w:rsidR="00E518C0">
                        <w:rPr>
                          <w:rFonts w:hint="eastAsia"/>
                          <w:color w:val="404040" w:themeColor="text1" w:themeTint="BF"/>
                        </w:rPr>
                        <w:t>/北京/深圳</w:t>
                      </w:r>
                    </w:p>
                  </w:txbxContent>
                </v:textbox>
              </v:shape>
            </w:pict>
          </mc:Fallback>
        </mc:AlternateContent>
      </w:r>
      <w:r w:rsidR="00730FD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E52899" wp14:editId="1353441C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8934F" w14:textId="77777777"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52899" id="文本框 34" o:spid="_x0000_s1027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ilsQEAACM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" filled="f" stroked="f">
                <v:textbox style="mso-fit-shape-to-text:t">
                  <w:txbxContent>
                    <w:p w14:paraId="26A8934F" w14:textId="77777777"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30FD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68A76E" wp14:editId="55EC2F2E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5AF3E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8A76E" id="组合 59" o:spid="_x0000_s1028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qt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H4t+q21IwAAc58AAA4AAAAAAAAAAAAAAAAALgIAAGRycy9lMm9Eb2MueG1sUEsBAi0A&#10;FAAGAAgAAAAhAJHIWX3jAAAADQEAAA8AAAAAAAAAAAAAAAAADyYAAGRycy9kb3ducmV2LnhtbFBL&#10;BQYAAAAABAAEAPMAAAAfJwAAAAA=&#10;">
                <v:line id="直接连接符 52" o:spid="_x0000_s1029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30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1755AF3E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1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2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3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DADA3D" wp14:editId="46F350E5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FE0142" w14:textId="24383C8F"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proofErr w:type="spellStart"/>
                            <w:r w:rsidR="006C615F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Shopee</w:t>
                            </w:r>
                            <w:bookmarkStart w:id="0" w:name="_GoBack"/>
                            <w:bookmarkEnd w:id="0"/>
                            <w:proofErr w:type="spellEnd"/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ADA3D" id="文本框 31" o:spid="_x0000_s1034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Ferw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" filled="f" stroked="f">
                <v:textbox style="mso-fit-shape-to-text:t">
                  <w:txbxContent>
                    <w:p w14:paraId="5AFE0142" w14:textId="24383C8F"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proofErr w:type="spellStart"/>
                      <w:r w:rsidR="006C615F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Shopee</w:t>
                      </w:r>
                      <w:bookmarkStart w:id="1" w:name="_GoBack"/>
                      <w:bookmarkEnd w:id="1"/>
                      <w:proofErr w:type="spellEnd"/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7328E5" wp14:editId="7FF4D2DF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1CC8C" w14:textId="77777777"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328E5" id="组合 6" o:spid="_x0000_s1035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K3qi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">
                <v:line id="直接连接符 52" o:spid="_x0000_s1036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7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A71CC8C" w14:textId="77777777"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8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9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40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4AB49D" wp14:editId="42FFD1C3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D0F7E0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AB49D" id="组合 55" o:spid="_x0000_s1041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7eo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">
                <v:line id="直接连接符 51" o:spid="_x0000_s1042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3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63D0F7E0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4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5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6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1F00E0" wp14:editId="1F7185D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718FF1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75AC0177" w14:textId="77777777"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C1282A" w14:textId="77777777"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272ECFDE" w14:textId="77777777"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9E92DBF" w14:textId="77777777"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14:paraId="118CD7C6" w14:textId="77777777"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14:paraId="633E832C" w14:textId="77777777"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等项目</w:t>
                            </w:r>
                          </w:p>
                          <w:p w14:paraId="703B0A52" w14:textId="77777777"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00E0" id="文本框 25" o:spid="_x0000_s1047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" filled="f" stroked="f">
                <v:textbox>
                  <w:txbxContent>
                    <w:p w14:paraId="4E718FF1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75AC0177" w14:textId="77777777"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C1282A" w14:textId="77777777"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14:paraId="272ECFDE" w14:textId="77777777"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9E92DBF" w14:textId="77777777"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14:paraId="118CD7C6" w14:textId="77777777"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14:paraId="633E832C" w14:textId="77777777"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等项目</w:t>
                      </w:r>
                    </w:p>
                    <w:p w14:paraId="703B0A52" w14:textId="77777777"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2760E4" wp14:editId="3EBCECFC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9F8781" w14:textId="77777777"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760E4" id="组合 56" o:spid="_x0000_s1048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">
                <v:line id="直接连接符 49" o:spid="_x0000_s1049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50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5B9F8781" w14:textId="77777777"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1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2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3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0DC576F" wp14:editId="50134000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B1173" wp14:editId="2B292D43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110F1F" w14:textId="77777777"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1173" id="文本框 67" o:spid="_x0000_s1054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" filled="f" stroked="f">
                <v:textbox style="mso-fit-shape-to-text:t">
                  <w:txbxContent>
                    <w:p w14:paraId="2E110F1F" w14:textId="77777777"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A3DED" wp14:editId="7250B7DB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6F292F3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62CF1" wp14:editId="66F6FDA7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C6DE349" wp14:editId="0EB5256A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63CD8A" w14:textId="77777777"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65D0FECC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1DCBC5E2" w14:textId="77777777"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2D73268D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359AB296" w14:textId="77777777"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E349"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14:paraId="4E63CD8A" w14:textId="77777777"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14:paraId="65D0FECC" w14:textId="77777777"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14:paraId="1DCBC5E2" w14:textId="77777777"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14:paraId="2D73268D" w14:textId="77777777"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14:paraId="359AB296" w14:textId="77777777"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690855" wp14:editId="167180E5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B6A86C5" wp14:editId="60C0E22C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9233D" w14:textId="77777777"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A86C5"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4B39233D" w14:textId="77777777"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B18B13" wp14:editId="5031309E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1B8211" w14:textId="77777777"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18B13"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14:paraId="101B8211" w14:textId="77777777"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2F9A4" wp14:editId="7ACFACB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6BACE32B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20F146" wp14:editId="66D4BE5A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C7C79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254FF6CA" w14:textId="77777777"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F146"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14:paraId="244C7C79" w14:textId="77777777"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254FF6CA" w14:textId="77777777"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77E2E" wp14:editId="70D06B5F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3062DE" w14:textId="77777777"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77E2E"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14:paraId="3C3062DE" w14:textId="77777777"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4125A" wp14:editId="4530BD78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EC77B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39B0F35E" wp14:editId="5475351D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4125A"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14:paraId="68AEC77B" w14:textId="77777777"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39B0F35E" wp14:editId="5475351D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 wp14:anchorId="79E175F6" wp14:editId="5977689C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4F50775" wp14:editId="572BE4BA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F281B" w14:textId="0D0EB7F0"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0775"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14:paraId="508F281B" w14:textId="0D0EB7F0"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F28983" wp14:editId="78924D8A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B59701" wp14:editId="146EBC2F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736211A" wp14:editId="72A0CDF7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0A6FBF" wp14:editId="116DC556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382AA4" wp14:editId="74C8AA78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0B614" wp14:editId="3A95FA1A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2BBA"/>
    <w:rsid w:val="00136D32"/>
    <w:rsid w:val="001A0936"/>
    <w:rsid w:val="00232AEA"/>
    <w:rsid w:val="00266F56"/>
    <w:rsid w:val="00281B1B"/>
    <w:rsid w:val="002E2737"/>
    <w:rsid w:val="002E4A97"/>
    <w:rsid w:val="0034704C"/>
    <w:rsid w:val="00483630"/>
    <w:rsid w:val="004C29E1"/>
    <w:rsid w:val="004C4E14"/>
    <w:rsid w:val="005306AE"/>
    <w:rsid w:val="006C615F"/>
    <w:rsid w:val="00730FD2"/>
    <w:rsid w:val="00804B2C"/>
    <w:rsid w:val="008134FB"/>
    <w:rsid w:val="00834D45"/>
    <w:rsid w:val="0083704A"/>
    <w:rsid w:val="008D3251"/>
    <w:rsid w:val="008F1FA5"/>
    <w:rsid w:val="009E6109"/>
    <w:rsid w:val="00A30C3D"/>
    <w:rsid w:val="00AE743E"/>
    <w:rsid w:val="00B33127"/>
    <w:rsid w:val="00B52749"/>
    <w:rsid w:val="00B87C30"/>
    <w:rsid w:val="00BE4EE5"/>
    <w:rsid w:val="00CD22C5"/>
    <w:rsid w:val="00D80589"/>
    <w:rsid w:val="00E518C0"/>
    <w:rsid w:val="00F147C2"/>
    <w:rsid w:val="00F635EB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582B40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D16CB9-563A-4E71-A248-4D70404CF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【互联网简历】互联网产品岗简历求职简历个人简历.docx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4</cp:revision>
  <cp:lastPrinted>2020-08-16T02:08:00Z</cp:lastPrinted>
  <dcterms:created xsi:type="dcterms:W3CDTF">2020-08-16T02:08:00Z</dcterms:created>
  <dcterms:modified xsi:type="dcterms:W3CDTF">2020-08-17T07:23:00Z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