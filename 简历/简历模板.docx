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15D" w14:textId="1E1FC365" w:rsidR="001A0936" w:rsidRDefault="002D6F5C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86B82C" wp14:editId="10DCF698">
                <wp:simplePos x="0" y="0"/>
                <wp:positionH relativeFrom="column">
                  <wp:posOffset>-482600</wp:posOffset>
                </wp:positionH>
                <wp:positionV relativeFrom="paragraph">
                  <wp:posOffset>3327400</wp:posOffset>
                </wp:positionV>
                <wp:extent cx="6355080" cy="2545102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5451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A50ADC" w14:textId="77777777"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14:paraId="189E665A" w14:textId="64FE11EE" w:rsidR="00AE743E" w:rsidRDefault="00B33127" w:rsidP="00B3312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02C430" w14:textId="0F134D03" w:rsid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服务端团队负责小米浏览器、想看 App 服务端的需求、迭代研；我主要和产品（运营）、前端、测试协调开发产品提出的一些需求，以及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其他相关的如中台等的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一些沟通。</w:t>
                            </w:r>
                          </w:p>
                          <w:p w14:paraId="01D9A1B7" w14:textId="77777777" w:rsidR="002D6F5C" w:rsidRDefault="00B33127" w:rsidP="002D6F5C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98C48" w14:textId="58A24A02" w:rsidR="00804B2C" w:rsidRPr="002D6F5C" w:rsidRDefault="002D6F5C" w:rsidP="002D6F5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      </w:r>
                            <w:proofErr w:type="spellStart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ElasticJob</w:t>
                            </w:r>
                            <w:proofErr w:type="spellEnd"/>
                            <w:r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定时任务拉取邮件，处理对应的服务单。我主要负责开发产品提出的一些需求，统计一些报警信息，并和巴西团队沟通。</w:t>
                            </w:r>
                            <w:r w:rsidR="00804B2C" w:rsidRPr="002D6F5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个人项目:电商秒杀系统、博客系统、外卖点餐系统等项目</w:t>
                            </w:r>
                          </w:p>
                          <w:p w14:paraId="4A276AB7" w14:textId="77777777" w:rsidR="00804B2C" w:rsidRDefault="00804B2C" w:rsidP="00AE743E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6B82C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-38pt;margin-top:262pt;width:500.4pt;height:20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" filled="f" stroked="f">
                <v:textbox>
                  <w:txbxContent>
                    <w:p w14:paraId="2AA50ADC" w14:textId="77777777"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14:paraId="189E665A" w14:textId="64FE11EE" w:rsidR="00AE743E" w:rsidRDefault="00B33127" w:rsidP="00B33127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02C430" w14:textId="0F134D03" w:rsid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服务端团队负责小米浏览器、想看 App 服务端的需求、迭代研；我主要和产品（运营）、前端、测试协调开发产品提出的一些需求，以及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其他相关的如中台等的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一些沟通。</w:t>
                      </w:r>
                    </w:p>
                    <w:p w14:paraId="01D9A1B7" w14:textId="77777777" w:rsidR="002D6F5C" w:rsidRDefault="00B33127" w:rsidP="002D6F5C">
                      <w:pPr>
                        <w:pStyle w:val="NormalWeb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98C48" w14:textId="58A24A02" w:rsidR="00804B2C" w:rsidRPr="002D6F5C" w:rsidRDefault="002D6F5C" w:rsidP="002D6F5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国际化业务技术/客服平台，后端开发，客服平台主要处理滴滴在拉美、俄罗斯等国的司机、乘 客的服务单，处理客户的 FAQ 查询、投诉、补偿请求等。每个用户的诉求生成一个单子，客户 将诉求邮件发送到邮件服务器，通过 </w:t>
                      </w:r>
                      <w:proofErr w:type="spellStart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ElasticJob</w:t>
                      </w:r>
                      <w:proofErr w:type="spellEnd"/>
                      <w:r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定时任务拉取邮件，处理对应的服务单。我主要负责开发产品提出的一些需求，统计一些报警信息，并和巴西团队沟通。</w:t>
                      </w:r>
                      <w:r w:rsidR="00804B2C" w:rsidRPr="002D6F5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个人项目:电商秒杀系统、博客系统、外卖点餐系统等项目</w:t>
                      </w:r>
                    </w:p>
                    <w:p w14:paraId="4A276AB7" w14:textId="77777777" w:rsidR="00804B2C" w:rsidRDefault="00804B2C" w:rsidP="00AE743E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916AAE" wp14:editId="0D3900AD">
                <wp:simplePos x="0" y="0"/>
                <wp:positionH relativeFrom="column">
                  <wp:posOffset>-594995</wp:posOffset>
                </wp:positionH>
                <wp:positionV relativeFrom="paragraph">
                  <wp:posOffset>5825490</wp:posOffset>
                </wp:positionV>
                <wp:extent cx="6360795" cy="398145"/>
                <wp:effectExtent l="0" t="0" r="27305" b="82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2990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ascii="Microsoft YaHei" w:eastAsia="Microsoft YaHei" w:hAnsi="Microsoft YaHei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16AAE" id="组合 55" o:spid="_x0000_s1027" style="position:absolute;left:0;text-align:left;margin-left:-46.85pt;margin-top:458.7pt;width:500.85pt;height:31.35pt;z-index:251659264" coordsize="63608,3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">
                <v:line id="直接连接符 51" o:spid="_x0000_s1028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" strokecolor="#27799b" strokeweight="1.5pt">
                  <v:stroke joinstyle="miter"/>
                </v:line>
                <v:shape id="文本框 30" o:spid="_x0000_s102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" filled="f" stroked="f">
                  <v:textbox style="mso-fit-shape-to-text:t">
                    <w:txbxContent>
                      <w:p w14:paraId="30F2990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ascii="Microsoft YaHei" w:eastAsia="Microsoft YaHei" w:hAnsi="Microsoft YaHei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30" style="position:absolute;top:432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" fillcolor="#27799b" strokecolor="#27799b" strokeweight="1pt">
                  <v:stroke joinstyle="miter"/>
                </v:oval>
                <v:oval id="椭圆 32" o:spid="_x0000_s1031" style="position:absolute;left:803;top:3429;width:556;height: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32" style="position:absolute;left:463;top:895;width:1312;height:1418;visibility:visible;mso-wrap-style:square;v-text-anchor:middle" coordsize="1938337,2097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&#13;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A22B40F" wp14:editId="3DCEEC2A">
                <wp:simplePos x="0" y="0"/>
                <wp:positionH relativeFrom="column">
                  <wp:posOffset>-486410</wp:posOffset>
                </wp:positionH>
                <wp:positionV relativeFrom="paragraph">
                  <wp:posOffset>6160135</wp:posOffset>
                </wp:positionV>
                <wp:extent cx="6259830" cy="1573530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3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27E02B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14:paraId="0ECF98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B40F" id="文本框 31" o:spid="_x0000_s1033" type="#_x0000_t202" style="position:absolute;left:0;text-align:left;margin-left:-38.3pt;margin-top:485.05pt;width:492.9pt;height:123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" filled="f" stroked="f">
                <v:textbox>
                  <w:txbxContent>
                    <w:p w14:paraId="4227E02B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14:paraId="0ECF9835" w14:textId="77777777" w:rsidR="001A0936" w:rsidRDefault="00834D45">
                      <w:pPr>
                        <w:pStyle w:val="NormalWeb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D1EBA" wp14:editId="3C2AF936">
                <wp:simplePos x="0" y="0"/>
                <wp:positionH relativeFrom="column">
                  <wp:posOffset>-583565</wp:posOffset>
                </wp:positionH>
                <wp:positionV relativeFrom="paragraph">
                  <wp:posOffset>7677150</wp:posOffset>
                </wp:positionV>
                <wp:extent cx="6360795" cy="401955"/>
                <wp:effectExtent l="0" t="0" r="273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7B06CC" w14:textId="77777777" w:rsidR="001A0936" w:rsidRDefault="00804B2C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1EBA" id="组合 6" o:spid="_x0000_s1034" style="position:absolute;left:0;text-align:left;margin-left:-45.95pt;margin-top:604.5pt;width:500.85pt;height:31.65pt;z-index:251663360" coordsize="63608,40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&#13;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&#13;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6D7B06CC" w14:textId="77777777" w:rsidR="001A0936" w:rsidRDefault="00804B2C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&#13;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D60A41" wp14:editId="707947D5">
                <wp:simplePos x="0" y="0"/>
                <wp:positionH relativeFrom="column">
                  <wp:posOffset>-482600</wp:posOffset>
                </wp:positionH>
                <wp:positionV relativeFrom="paragraph">
                  <wp:posOffset>8047990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451194" w14:textId="5C333B1E" w:rsidR="001A0936" w:rsidRDefault="00483630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。真的非常希望能到</w:t>
                            </w:r>
                            <w:r w:rsidR="00F819D2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贵公司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0A41" id="_x0000_s1040" type="#_x0000_t202" style="position:absolute;left:0;text-align:left;margin-left:-38pt;margin-top:633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" filled="f" stroked="f">
                <v:textbox style="mso-fit-shape-to-text:t">
                  <w:txbxContent>
                    <w:p w14:paraId="60451194" w14:textId="5C333B1E" w:rsidR="001A0936" w:rsidRDefault="00483630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。真的非常希望能到</w:t>
                      </w:r>
                      <w:r w:rsidR="00F819D2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贵公司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F6F76" wp14:editId="49551D8E">
                <wp:simplePos x="0" y="0"/>
                <wp:positionH relativeFrom="column">
                  <wp:posOffset>-584200</wp:posOffset>
                </wp:positionH>
                <wp:positionV relativeFrom="paragraph">
                  <wp:posOffset>8420100</wp:posOffset>
                </wp:positionV>
                <wp:extent cx="6360795" cy="553085"/>
                <wp:effectExtent l="0" t="0" r="273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AF8B76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F6F76" id="组合 59" o:spid="_x0000_s1041" style="position:absolute;left:0;text-align:left;margin-left:-46pt;margin-top:663pt;width:500.85pt;height:43.55pt;z-index:251660288;mso-width-relative:margin;mso-height-relative:margin" coordorigin=",3459" coordsize="63608,5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">
                <v:line id="直接连接符 52" o:spid="_x0000_s1042" style="position:absolute;visibility:visible;mso-wrap-style:square" from="1081,8997" to="63608,8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" strokecolor="#27799b" strokeweight="1.5pt">
                  <v:stroke joinstyle="miter"/>
                </v:line>
                <v:shape id="文本框 33" o:spid="_x0000_s1043" type="#_x0000_t202" style="position:absolute;left:2842;top:5270;width:13128;height:3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" filled="f" stroked="f">
                  <v:textbox style="mso-fit-shape-to-text:t">
                    <w:txbxContent>
                      <w:p w14:paraId="17AF8B76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44" style="position:absolute;top:5730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" fillcolor="#27799b" strokecolor="#27799b" strokeweight="1pt">
                  <v:stroke joinstyle="miter"/>
                </v:oval>
                <v:oval id="椭圆 33" o:spid="_x0000_s1045" style="position:absolute;left:803;top:3459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KSO_Shape" o:spid="_x0000_s1046" style="position:absolute;left:556;top:6186;width:1098;height:1390;visibility:visible;mso-wrap-style:square;v-text-anchor:middle" coordsize="1679575,21256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&#13;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DC0863" wp14:editId="3A22BC3D">
                <wp:simplePos x="0" y="0"/>
                <wp:positionH relativeFrom="column">
                  <wp:posOffset>-457200</wp:posOffset>
                </wp:positionH>
                <wp:positionV relativeFrom="paragraph">
                  <wp:posOffset>8962390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639B00" w14:textId="77777777" w:rsidR="001A0936" w:rsidRDefault="00730FD2" w:rsidP="00730FD2">
                            <w:pPr>
                              <w:pStyle w:val="NormalWeb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C0863" id="文本框 34" o:spid="_x0000_s1047" type="#_x0000_t202" style="position:absolute;left:0;text-align:left;margin-left:-36pt;margin-top:705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" filled="f" stroked="f">
                <v:textbox style="mso-fit-shape-to-text:t">
                  <w:txbxContent>
                    <w:p w14:paraId="01639B00" w14:textId="77777777" w:rsidR="001A0936" w:rsidRDefault="00730FD2" w:rsidP="00730FD2">
                      <w:pPr>
                        <w:pStyle w:val="NormalWeb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6E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F2D1C" wp14:editId="2AD232B2">
                <wp:simplePos x="0" y="0"/>
                <wp:positionH relativeFrom="column">
                  <wp:posOffset>977900</wp:posOffset>
                </wp:positionH>
                <wp:positionV relativeFrom="paragraph">
                  <wp:posOffset>673100</wp:posOffset>
                </wp:positionV>
                <wp:extent cx="1358900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B95FBA" w14:textId="45AD7981" w:rsidR="001A0936" w:rsidRDefault="002D6F5C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杭、上、深、北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F2D1C" id="文本框 66" o:spid="_x0000_s1048" type="#_x0000_t202" style="position:absolute;left:0;text-align:left;margin-left:77pt;margin-top:53pt;width:107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" filled="f" stroked="f">
                <v:textbox style="mso-fit-shape-to-text:t">
                  <w:txbxContent>
                    <w:p w14:paraId="0DB95FBA" w14:textId="45AD7981" w:rsidR="001A0936" w:rsidRDefault="002D6F5C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杭、上、深、北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0C9D1" wp14:editId="5C6B1AD0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7AD624" w14:textId="77777777" w:rsidR="001A0936" w:rsidRDefault="00FF500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rPr>
                                  <w:rFonts w:eastAsia="Microsoft YaHei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0C9D1" id="组合 56" o:spid="_x0000_s1049" style="position:absolute;left:0;text-align:left;margin-left:-46.3pt;margin-top:231.8pt;width:500.85pt;height:32.1pt;z-index:251658240" coordsize="63608,40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">
                <v:line id="直接连接符 49" o:spid="_x0000_s1050" style="position:absolute;visibility:visible;mso-wrap-style:square" from="1079,3938" to="63608,39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" strokecolor="#27799b" strokeweight="1.5pt">
                  <v:stroke joinstyle="miter"/>
                </v:line>
                <v:shape id="文本框 24" o:spid="_x0000_s1051" type="#_x0000_t202" style="position:absolute;left:2842;width:17119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14:paraId="5C7AD624" w14:textId="77777777" w:rsidR="001A0936" w:rsidRDefault="00FF5005">
                        <w:pPr>
                          <w:pStyle w:val="NormalWeb"/>
                          <w:spacing w:before="0" w:beforeAutospacing="0" w:after="0" w:afterAutospacing="0" w:line="336" w:lineRule="exact"/>
                          <w:rPr>
                            <w:rFonts w:eastAsia="Microsoft YaHei"/>
                          </w:rPr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2" style="position:absolute;top:463;width:2183;height:21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fwzxwAAAOAAAAAPAAAAZHJzL2Rvd25yZXYueG1sRI9BawIx&#13;&#10;FITvBf9DeEJvNVGK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CaV/DPHAAAA4AAA&#13;&#10;AA8AAAAAAAAAAAAAAAAABwIAAGRycy9kb3ducmV2LnhtbFBLBQYAAAAAAwADALcAAAD7AgAAAAA=&#13;&#10;" fillcolor="#27799b" strokecolor="#27799b" strokeweight="1pt">
                  <v:stroke joinstyle="miter"/>
                </v:oval>
                <v:oval id="椭圆 30" o:spid="_x0000_s1053" style="position:absolute;left:803;top:3521;width:556;height:5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" fillcolor="#27799b" strokecolor="white [3212]" strokeweight="1pt">
                  <v:stroke joinstyle="miter"/>
                </v:oval>
                <v:shape id="KSO_Shape" o:spid="_x0000_s1054" style="position:absolute;left:679;top:834;width:800;height:1523;visibility:visible;mso-wrap-style:square;v-text-anchor:middle" coordsize="3389,64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&#13;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3F07528" wp14:editId="0ACB3FF9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F84C32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1EF07" wp14:editId="721BA287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047A17" w14:textId="77777777" w:rsidR="009E6109" w:rsidRDefault="009E6109" w:rsidP="009E6109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1EF07" id="文本框 67" o:spid="_x0000_s1055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" filled="f" stroked="f">
                <v:textbox style="mso-fit-shape-to-text:t">
                  <w:txbxContent>
                    <w:p w14:paraId="1C047A17" w14:textId="77777777" w:rsidR="009E6109" w:rsidRDefault="009E6109" w:rsidP="009E6109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Microsoft YaHei" w:eastAsia="Microsoft YaHei" w:hAnsi="Microsoft YaHei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FDB8" wp14:editId="3DB04C3E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36706B9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&#13;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BC8B" wp14:editId="0672E80E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333F5036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3D2679" wp14:editId="21F9AB14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66C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Microsoft YaHei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14:paraId="1F0FF235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41CB8D28" w14:textId="77777777" w:rsidR="001A0936" w:rsidRDefault="00834D45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icrosoft YaHei" w:eastAsia="Microsoft YaHei" w:hAnsi="Microsoft YaHei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14:paraId="38F31052" w14:textId="77777777" w:rsidR="001A0936" w:rsidRDefault="00834D45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" w:eastAsia="Microsoft YaHei" w:hAnsi="Microsoft YaHei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Microsoft YaHei" w:eastAsia="Microsoft YaHei" w:hAnsi="Microsoft YaHei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14:paraId="5FC5FCFE" w14:textId="77777777" w:rsidR="001A0936" w:rsidRDefault="001A0936"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2679" id="文本框 37" o:spid="_x0000_s1056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" filled="f" stroked="f">
                <v:textbox>
                  <w:txbxContent>
                    <w:p w14:paraId="2A266C28" w14:textId="77777777" w:rsidR="001A0936" w:rsidRDefault="00834D45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Microsoft YaHei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14:paraId="1F0FF235" w14:textId="77777777" w:rsidR="001A0936" w:rsidRDefault="00834D45">
                      <w:pPr>
                        <w:pStyle w:val="Normal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14:paraId="41CB8D28" w14:textId="77777777" w:rsidR="001A0936" w:rsidRDefault="00834D45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Microsoft YaHei" w:eastAsia="Microsoft YaHei" w:hAnsi="Microsoft YaHei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14:paraId="38F31052" w14:textId="77777777" w:rsidR="001A0936" w:rsidRDefault="00834D45">
                      <w:pPr>
                        <w:pStyle w:val="NormalWeb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Microsoft YaHei" w:eastAsia="Microsoft YaHei" w:hAnsi="Microsoft YaHei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Microsoft YaHei" w:eastAsia="Microsoft YaHei" w:hAnsi="Microsoft YaHei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14:paraId="5FC5FCFE" w14:textId="77777777" w:rsidR="001A0936" w:rsidRDefault="001A0936"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24DDCF" wp14:editId="5B5E0E60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681A7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25A559A" wp14:editId="1E92CA24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F679D" w14:textId="77777777" w:rsidR="001A0936" w:rsidRDefault="00834D45"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Microsoft YaHei" w:eastAsia="Microsoft YaHei" w:hAnsi="Microsoft YaHei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559A" id="组合 57" o:spid="_x0000_s1057" style="position:absolute;left:0;text-align:left;margin-left:-46.45pt;margin-top:101.05pt;width:500.85pt;height:31.4pt;z-index:251657216" coordsize="63609,3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">
                <v:line id="直接连接符 48" o:spid="_x0000_s1058" style="position:absolute;visibility:visible;mso-wrap-style:square" from="1081,3737" to="63609,3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" strokecolor="#27799b" strokeweight="1.5pt">
                  <v:stroke joinstyle="miter"/>
                </v:line>
                <v:shape id="文本框 36" o:spid="_x0000_s1059" type="#_x0000_t202" style="position:absolute;left:2842;width:13128;height:30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6F9F679D" w14:textId="77777777" w:rsidR="001A0936" w:rsidRDefault="00834D45">
                        <w:pPr>
                          <w:pStyle w:val="NormalWeb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Microsoft YaHei" w:eastAsia="Microsoft YaHei" w:hAnsi="Microsoft YaHei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60" style="position:absolute;top:432;width:2184;height:2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" fillcolor="#27799b" strokecolor="#27799b" strokeweight="1pt">
                  <v:stroke joinstyle="miter"/>
                </v:oval>
                <v:oval id="椭圆 29" o:spid="_x0000_s1061" style="position:absolute;left:803;top:3429;width:558;height: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" fillcolor="#27799b" strokecolor="white [3212]" strokeweight="1pt">
                  <v:stroke joinstyle="miter"/>
                </v:oval>
                <v:shape id="Freeform 142" o:spid="_x0000_s1062" style="position:absolute;left:339;top:1019;width:1575;height:1098;visibility:visible;mso-wrap-style:square;v-text-anchor:top" coordsize="263,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18EB7" wp14:editId="39ACA878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F2558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rFonts w:eastAsia="Microsoft YaHe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18EB7" id="文本框 72" o:spid="_x0000_s1063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" filled="f" stroked="f">
                <v:textbox style="mso-fit-shape-to-text:t">
                  <w:txbxContent>
                    <w:p w14:paraId="0F1F2558" w14:textId="77777777" w:rsidR="001A0936" w:rsidRDefault="00834D45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rFonts w:eastAsia="Microsoft YaHei"/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7E0F5" wp14:editId="3F7C5A89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69B01FC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" adj="5390,24991" fillcolor="#27799b" stroked="f" strokeweight="1pt"/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BB7099" wp14:editId="53DB485D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D1FC9F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Microsoft YaHei" w:eastAsia="Microsoft YaHei" w:hAnsi="Microsoft YaHei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B7099"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" filled="f" stroked="f">
                <v:textbox style="mso-fit-shape-to-text:t">
                  <w:txbxContent>
                    <w:p w14:paraId="4ED1FC9F" w14:textId="77777777" w:rsidR="001A0936" w:rsidRDefault="00834D45">
                      <w:pPr>
                        <w:pStyle w:val="NormalWeb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Microsoft YaHei" w:eastAsia="Microsoft YaHei" w:hAnsi="Microsoft YaHei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40D20" wp14:editId="65284955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8E33" w14:textId="77777777"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 wp14:anchorId="743CD742" wp14:editId="5D1B0565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40D20"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" fillcolor="white [3201]" stroked="f" strokeweight="2.25pt">
                <v:stroke dashstyle="1 1"/>
                <v:textbox>
                  <w:txbxContent>
                    <w:p w14:paraId="58238E33" w14:textId="77777777"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 wp14:anchorId="743CD742" wp14:editId="5D1B0565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545F">
        <w:t>j</w:t>
      </w:r>
      <w:r w:rsidR="00834D45">
        <w:rPr>
          <w:noProof/>
        </w:rPr>
        <w:drawing>
          <wp:inline distT="0" distB="0" distL="114300" distR="114300" wp14:anchorId="5592315F" wp14:editId="647CEE23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C8B2BF" wp14:editId="597E10CB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E3BF12" w14:textId="77777777" w:rsidR="001A0936" w:rsidRDefault="00834D45">
                            <w:pPr>
                              <w:pStyle w:val="NormalWeb"/>
                              <w:spacing w:before="0" w:beforeAutospacing="0" w:after="0" w:afterAutospacing="0" w:line="700" w:lineRule="exact"/>
                              <w:rPr>
                                <w:rFonts w:eastAsia="Microsoft YaHei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谭 聪    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Microsoft YaHei" w:eastAsia="Microsoft YaHei" w:hAnsi="Microsoft YaHei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Microsoft YaHei" w:eastAsia="Microsoft YaHei" w:hAnsi="Microsoft YaHei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8B2BF"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" filled="f" stroked="f">
                <v:textbox style="mso-fit-shape-to-text:t">
                  <w:txbxContent>
                    <w:p w14:paraId="65E3BF12" w14:textId="77777777" w:rsidR="001A0936" w:rsidRDefault="00834D45">
                      <w:pPr>
                        <w:pStyle w:val="NormalWeb"/>
                        <w:spacing w:before="0" w:beforeAutospacing="0" w:after="0" w:afterAutospacing="0" w:line="700" w:lineRule="exact"/>
                        <w:rPr>
                          <w:rFonts w:eastAsia="Microsoft YaHei"/>
                          <w:sz w:val="44"/>
                          <w:szCs w:val="44"/>
                        </w:rPr>
                      </w:pPr>
                      <w:r>
                        <w:rPr>
                          <w:rFonts w:ascii="Microsoft YaHei" w:eastAsia="Microsoft YaHei" w:hAnsi="Microsoft YaHei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谭 聪    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Microsoft YaHei" w:eastAsia="Microsoft YaHei" w:hAnsi="Microsoft YaHei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Microsoft YaHei" w:eastAsia="Microsoft YaHei" w:hAnsi="Microsoft YaHei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Microsoft YaHei" w:eastAsia="Microsoft YaHei" w:hAnsi="Microsoft YaHei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Microsoft YaHei" w:eastAsia="Microsoft YaHei" w:hAnsi="Microsoft YaHei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57198E" wp14:editId="2C7C4650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A229DA" wp14:editId="062C7248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 wp14:anchorId="7228DEB6" wp14:editId="24F4F2EA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17CC27" wp14:editId="7FFFE98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ADE4F0" wp14:editId="05349465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A4F0B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DABED" wp14:editId="6C2976A4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2BBA"/>
    <w:rsid w:val="00136D32"/>
    <w:rsid w:val="001A0936"/>
    <w:rsid w:val="00232AEA"/>
    <w:rsid w:val="00266F56"/>
    <w:rsid w:val="00281B1B"/>
    <w:rsid w:val="002D6F5C"/>
    <w:rsid w:val="002E2737"/>
    <w:rsid w:val="002E4A97"/>
    <w:rsid w:val="003A6E22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5545F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9D2"/>
    <w:rsid w:val="00F81BBD"/>
    <w:rsid w:val="00FB1F80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97F2A8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4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5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81CF3-9968-474F-A82B-CA0096E7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C:\Users\judy\AppData\Roaming\kingsoft\office6\templates\download\默认\【互联网简历】互联网产品岗简历求职简历个人简历.docx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Microsoft Office User</cp:lastModifiedBy>
  <cp:revision>3</cp:revision>
  <cp:lastPrinted>2020-09-09T00:49:00Z</cp:lastPrinted>
  <dcterms:created xsi:type="dcterms:W3CDTF">2020-09-09T00:49:00Z</dcterms:created>
  <dcterms:modified xsi:type="dcterms:W3CDTF">2020-09-09T00:49:00Z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