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67300967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E1636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招银网络科技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67300967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E16365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招银网络科技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74AD85F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696317"/>
    <w:rsid w:val="006D76FF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E16365"/>
    <w:rsid w:val="00E94A1F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2017-05-19T05:19:00Z</cp:lastPrinted>
  <dcterms:created xsi:type="dcterms:W3CDTF">2020-09-03T23:55:00Z</dcterms:created>
  <dcterms:modified xsi:type="dcterms:W3CDTF">2020-09-03T23:58:00Z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